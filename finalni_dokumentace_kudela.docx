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3CFD0B7E" w14:textId="77777777">
        <w:trPr>
          <w:trHeight w:hRule="exact" w:val="2835"/>
        </w:trPr>
        <w:tc>
          <w:tcPr>
            <w:tcW w:w="9640" w:type="dxa"/>
            <w:gridSpan w:val="3"/>
          </w:tcPr>
          <w:p w14:paraId="598ACD91" w14:textId="77777777" w:rsidR="00F03DA6" w:rsidRDefault="005E0DA2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 w14:anchorId="01DCB4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pt;height:100.05pt">
                  <v:imagedata r:id="rId8" o:title="Logo__SSPU_2016_Barva"/>
                </v:shape>
              </w:pict>
            </w:r>
          </w:p>
        </w:tc>
      </w:tr>
      <w:tr w:rsidR="00F03DA6" w14:paraId="346D29B4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52AEB61E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138D7278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3A7D59BC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5AE5BC80" w14:textId="2BDD9303" w:rsidR="00FC1F9B" w:rsidRPr="00C91564" w:rsidRDefault="00461F70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Elasticsearch a jeho využití ve Wordpressu</w:t>
            </w:r>
          </w:p>
        </w:tc>
      </w:tr>
      <w:tr w:rsidR="00F03DA6" w14:paraId="6D36C84F" w14:textId="77777777">
        <w:trPr>
          <w:trHeight w:hRule="exact" w:val="567"/>
        </w:trPr>
        <w:tc>
          <w:tcPr>
            <w:tcW w:w="9640" w:type="dxa"/>
            <w:gridSpan w:val="3"/>
          </w:tcPr>
          <w:p w14:paraId="75E855F6" w14:textId="5F88CB9D" w:rsidR="00F03DA6" w:rsidRPr="00C91564" w:rsidRDefault="00461F70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Ondřej Kuděla</w:t>
            </w:r>
          </w:p>
        </w:tc>
      </w:tr>
      <w:tr w:rsidR="00C91564" w14:paraId="09349D3E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69AF67F9" w14:textId="0C10327F"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1414BB95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42810893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B32B9F4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426EDAA3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A6CF30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40B37030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EE3C0F9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42460DEB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31C67250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251C2B66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44B9B4B5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35656A0" w14:textId="0F01B6D0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C777C4">
              <w:rPr>
                <w:rFonts w:ascii="Arial Narrow" w:hAnsi="Arial Narrow" w:cs="Arial Narrow"/>
                <w:sz w:val="28"/>
                <w:szCs w:val="28"/>
              </w:rPr>
              <w:t>21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C777C4">
              <w:rPr>
                <w:rFonts w:ascii="Arial Narrow" w:hAnsi="Arial Narrow" w:cs="Arial Narrow"/>
                <w:sz w:val="28"/>
                <w:szCs w:val="28"/>
              </w:rPr>
              <w:t>22</w:t>
            </w:r>
          </w:p>
        </w:tc>
      </w:tr>
    </w:tbl>
    <w:p w14:paraId="1490C964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28858269" w14:textId="77777777" w:rsidR="008C19DE" w:rsidRDefault="008C19DE" w:rsidP="00C777C4"/>
    <w:p w14:paraId="0F46CD57" w14:textId="77777777" w:rsidR="008C19DE" w:rsidRDefault="008C19DE" w:rsidP="00C777C4"/>
    <w:p w14:paraId="746B48E3" w14:textId="77777777" w:rsidR="008C19DE" w:rsidRDefault="008C19DE" w:rsidP="00C777C4">
      <w:bookmarkStart w:id="1" w:name="_Toc92638906"/>
    </w:p>
    <w:bookmarkEnd w:id="1"/>
    <w:p w14:paraId="68AF2BD7" w14:textId="6B7F4897" w:rsidR="008C19DE" w:rsidRPr="008C19DE" w:rsidRDefault="008C19DE" w:rsidP="00C777C4">
      <w:pPr>
        <w:rPr>
          <w:b/>
          <w:bCs/>
          <w:i/>
          <w:iCs/>
        </w:rPr>
      </w:pPr>
      <w:r w:rsidRPr="008C19DE">
        <w:rPr>
          <w:b/>
          <w:bCs/>
          <w:i/>
          <w:iCs/>
        </w:rPr>
        <w:lastRenderedPageBreak/>
        <w:t>Poděkování</w:t>
      </w:r>
    </w:p>
    <w:p w14:paraId="76E977FC" w14:textId="798AA757" w:rsidR="00C777C4" w:rsidRPr="008C19DE" w:rsidRDefault="00C777C4" w:rsidP="00C777C4">
      <w:pPr>
        <w:rPr>
          <w:i/>
          <w:iCs/>
        </w:rPr>
      </w:pPr>
      <w:r w:rsidRPr="008C19DE">
        <w:rPr>
          <w:i/>
          <w:iCs/>
        </w:rPr>
        <w:t xml:space="preserve">Rád bych poděkoval </w:t>
      </w:r>
      <w:r w:rsidR="00401DD7" w:rsidRPr="008C19DE">
        <w:rPr>
          <w:i/>
          <w:iCs/>
        </w:rPr>
        <w:t>panu učiteli Ing. Petru Grussmannovi za pomoc s výběrem projektu, a také za objasnění některých chyb</w:t>
      </w:r>
      <w:r w:rsidR="00F61FFE">
        <w:rPr>
          <w:i/>
          <w:iCs/>
        </w:rPr>
        <w:t>, které mi ve většině případech bránil</w:t>
      </w:r>
      <w:r w:rsidR="00D90EA5">
        <w:rPr>
          <w:i/>
          <w:iCs/>
        </w:rPr>
        <w:t>y</w:t>
      </w:r>
      <w:r w:rsidR="00F61FFE">
        <w:rPr>
          <w:i/>
          <w:iCs/>
        </w:rPr>
        <w:t xml:space="preserve"> v postoupení v projektu</w:t>
      </w:r>
      <w:r w:rsidR="00401DD7" w:rsidRPr="008C19DE">
        <w:rPr>
          <w:i/>
          <w:iCs/>
        </w:rPr>
        <w:t>.</w:t>
      </w:r>
    </w:p>
    <w:p w14:paraId="6935EC6C" w14:textId="15F1FA57"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14:paraId="54BBDDB9" w14:textId="77777777"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4635F107" w14:textId="1248A3B1"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</w:t>
      </w:r>
      <w:r w:rsidR="00C777C4">
        <w:rPr>
          <w:rStyle w:val="Pokec"/>
          <w:emboss w:val="0"/>
          <w:color w:val="auto"/>
        </w:rPr>
        <w:t>21</w:t>
      </w:r>
    </w:p>
    <w:p w14:paraId="1E6C65D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14:paraId="3F8AFFAF" w14:textId="505D4FA0" w:rsidR="00F03DA6" w:rsidRPr="005F3335" w:rsidRDefault="00F03DA6" w:rsidP="005F3335">
      <w:pPr>
        <w:rPr>
          <w:b/>
          <w:sz w:val="28"/>
          <w:szCs w:val="28"/>
        </w:rPr>
      </w:pPr>
      <w:bookmarkStart w:id="2" w:name="_Toc37577728"/>
      <w:r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466810DC" w14:textId="4E4BB3C9" w:rsidR="00D433EA" w:rsidRDefault="000816AD">
      <w:r>
        <w:t>Tento projekt se zabývá Elastic</w:t>
      </w:r>
      <w:r w:rsidR="00F24533">
        <w:t>S</w:t>
      </w:r>
      <w:r>
        <w:t xml:space="preserve">earchem a </w:t>
      </w:r>
      <w:r w:rsidR="004948D4">
        <w:t>jak ho lze využít</w:t>
      </w:r>
      <w:r>
        <w:t xml:space="preserve"> ve Word</w:t>
      </w:r>
      <w:r w:rsidR="00FC5E4D">
        <w:t>P</w:t>
      </w:r>
      <w:r>
        <w:t>ressu</w:t>
      </w:r>
      <w:r w:rsidR="00FC5E4D">
        <w:t xml:space="preserve"> pomocí pluginu ElasticPress, který nabízí širokou skálu rozšíření pro WordPress</w:t>
      </w:r>
      <w:r w:rsidR="00CE083F">
        <w:t>.</w:t>
      </w:r>
      <w:r w:rsidR="00F24533">
        <w:t xml:space="preserve"> Správce webu si pak může v nástěnce ElasticPressu nastavit, které funkce chce na své stránce využít.</w:t>
      </w:r>
      <w:r w:rsidR="00CE083F">
        <w:t xml:space="preserve"> </w:t>
      </w:r>
      <w:r w:rsidR="00F24533">
        <w:t>ElasticSearch</w:t>
      </w:r>
      <w:r w:rsidR="004B0B24">
        <w:t xml:space="preserve"> </w:t>
      </w:r>
      <w:r w:rsidR="00F24533">
        <w:t xml:space="preserve">zvyšuje nejen celkovou efektivitu vyhledávání, ale také jeho rychlost při větším počtu položek na stránce. </w:t>
      </w:r>
      <w:r w:rsidR="00726046">
        <w:t>ElasticSearch je možné testovat pomocí vývojářských nástrojů v </w:t>
      </w:r>
      <w:r w:rsidR="00116E48">
        <w:t>K</w:t>
      </w:r>
      <w:r w:rsidR="00726046">
        <w:t xml:space="preserve">ibaně. Zde zadáme dotaz pomocí jazyka JSON navrácená hodnota je pak také JSON. </w:t>
      </w:r>
      <w:r w:rsidR="00CE083F">
        <w:t xml:space="preserve">Celý projekt je pak </w:t>
      </w:r>
      <w:r w:rsidR="00F24533">
        <w:t>hostovaný</w:t>
      </w:r>
      <w:r w:rsidR="00CE083F">
        <w:t xml:space="preserve"> v docker kontejneru na localhostu</w:t>
      </w:r>
      <w:r w:rsidR="000E170A">
        <w:t>.</w:t>
      </w:r>
    </w:p>
    <w:p w14:paraId="55497699" w14:textId="77777777" w:rsidR="00F24533" w:rsidRDefault="00F24533"/>
    <w:p w14:paraId="134CA784" w14:textId="5B58179F" w:rsidR="00F24533" w:rsidRPr="00F24533" w:rsidRDefault="00F24533">
      <w:pPr>
        <w:rPr>
          <w:b/>
          <w:bCs/>
          <w:sz w:val="28"/>
          <w:szCs w:val="28"/>
        </w:rPr>
      </w:pPr>
      <w:r w:rsidRPr="00F24533">
        <w:rPr>
          <w:b/>
          <w:bCs/>
          <w:sz w:val="28"/>
          <w:szCs w:val="28"/>
        </w:rPr>
        <w:t>Klíčová Slova</w:t>
      </w:r>
    </w:p>
    <w:p w14:paraId="215B9F5E" w14:textId="0CDE8914" w:rsidR="00F03DA6" w:rsidRPr="00F24533" w:rsidRDefault="00F24533">
      <w:r w:rsidRPr="00F24533">
        <w:t>ElasticSearch, WordPress, ElasticPress,</w:t>
      </w:r>
      <w:r w:rsidR="00116E48">
        <w:t xml:space="preserve"> </w:t>
      </w:r>
      <w:r w:rsidRPr="00F24533">
        <w:t>docker, lo</w:t>
      </w:r>
      <w:r w:rsidR="00116E48">
        <w:t>c</w:t>
      </w:r>
      <w:r w:rsidRPr="00F24533">
        <w:t xml:space="preserve">alhost, </w:t>
      </w:r>
      <w:r w:rsidR="00116E48">
        <w:t>K</w:t>
      </w:r>
      <w:r w:rsidRPr="00F24533">
        <w:t>ibana</w:t>
      </w:r>
      <w:r w:rsidR="00726046">
        <w:t>, JSON</w:t>
      </w:r>
    </w:p>
    <w:p w14:paraId="52FD8BA6" w14:textId="77777777" w:rsidR="00F03DA6" w:rsidRDefault="00F03DA6"/>
    <w:p w14:paraId="63E3497A" w14:textId="77777777" w:rsidR="005F3335" w:rsidRDefault="005F3335"/>
    <w:p w14:paraId="2186B5EC" w14:textId="77777777" w:rsidR="00F03DA6" w:rsidRDefault="00F03DA6"/>
    <w:p w14:paraId="47FDE817" w14:textId="77777777"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72BD8D86" w14:textId="77777777" w:rsidR="00294C06" w:rsidRDefault="00294C06"/>
    <w:p w14:paraId="6CEB3F58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66A0DFC" w14:textId="5DCC7FBE" w:rsidR="001A03B3" w:rsidRPr="00553AFC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92670100" w:history="1">
        <w:r w:rsidR="001A03B3" w:rsidRPr="006D0D90">
          <w:rPr>
            <w:rStyle w:val="Hypertextovodkaz"/>
          </w:rPr>
          <w:t>Úvod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_Toc92670100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5</w:t>
        </w:r>
        <w:r w:rsidR="001A03B3">
          <w:rPr>
            <w:webHidden/>
          </w:rPr>
          <w:fldChar w:fldCharType="end"/>
        </w:r>
      </w:hyperlink>
    </w:p>
    <w:p w14:paraId="0DA7606E" w14:textId="7BA534C6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01" w:history="1">
        <w:r w:rsidR="001A03B3" w:rsidRPr="006D0D90">
          <w:rPr>
            <w:rStyle w:val="Hypertextovodkaz"/>
          </w:rPr>
          <w:t>1</w:t>
        </w:r>
        <w:r w:rsidR="001A03B3" w:rsidRPr="00553AF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Využité technologie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_Toc92670101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6</w:t>
        </w:r>
        <w:r w:rsidR="001A03B3">
          <w:rPr>
            <w:webHidden/>
          </w:rPr>
          <w:fldChar w:fldCharType="end"/>
        </w:r>
      </w:hyperlink>
    </w:p>
    <w:p w14:paraId="692B144E" w14:textId="23B92231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2" w:history="1">
        <w:r w:rsidR="001A03B3" w:rsidRPr="006D0D90">
          <w:rPr>
            <w:rStyle w:val="Hypertextovodkaz"/>
          </w:rPr>
          <w:t>1.1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Elasticsearch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_Toc92670102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6</w:t>
        </w:r>
        <w:r w:rsidR="001A03B3">
          <w:rPr>
            <w:webHidden/>
          </w:rPr>
          <w:fldChar w:fldCharType="end"/>
        </w:r>
      </w:hyperlink>
    </w:p>
    <w:p w14:paraId="34B6E4F4" w14:textId="062BE74D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3" w:history="1">
        <w:r w:rsidR="001A03B3" w:rsidRPr="006D0D90">
          <w:rPr>
            <w:rStyle w:val="Hypertextovodkaz"/>
          </w:rPr>
          <w:t>1.2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Wordpress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_Toc92670103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6</w:t>
        </w:r>
        <w:r w:rsidR="001A03B3">
          <w:rPr>
            <w:webHidden/>
          </w:rPr>
          <w:fldChar w:fldCharType="end"/>
        </w:r>
      </w:hyperlink>
    </w:p>
    <w:p w14:paraId="677A3EB4" w14:textId="27902EDB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4" w:history="1">
        <w:r w:rsidR="001A03B3" w:rsidRPr="006D0D90">
          <w:rPr>
            <w:rStyle w:val="Hypertextovodkaz"/>
          </w:rPr>
          <w:t>1.3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phpMyAdmin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_Toc92670104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7</w:t>
        </w:r>
        <w:r w:rsidR="001A03B3">
          <w:rPr>
            <w:webHidden/>
          </w:rPr>
          <w:fldChar w:fldCharType="end"/>
        </w:r>
      </w:hyperlink>
    </w:p>
    <w:p w14:paraId="57C465F7" w14:textId="136DD831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5" w:history="1">
        <w:r w:rsidR="001A03B3" w:rsidRPr="006D0D90">
          <w:rPr>
            <w:rStyle w:val="Hypertextovodkaz"/>
          </w:rPr>
          <w:t>1.4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Kibana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_Toc92670105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8</w:t>
        </w:r>
        <w:r w:rsidR="001A03B3">
          <w:rPr>
            <w:webHidden/>
          </w:rPr>
          <w:fldChar w:fldCharType="end"/>
        </w:r>
      </w:hyperlink>
    </w:p>
    <w:p w14:paraId="2488A81F" w14:textId="6C702FB2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6" w:history="1">
        <w:r w:rsidR="001A03B3" w:rsidRPr="006D0D90">
          <w:rPr>
            <w:rStyle w:val="Hypertextovodkaz"/>
          </w:rPr>
          <w:t>1.5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Docker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_Toc92670106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8</w:t>
        </w:r>
        <w:r w:rsidR="001A03B3">
          <w:rPr>
            <w:webHidden/>
          </w:rPr>
          <w:fldChar w:fldCharType="end"/>
        </w:r>
      </w:hyperlink>
    </w:p>
    <w:p w14:paraId="29A67C9D" w14:textId="620A4EDD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07" w:history="1">
        <w:r w:rsidR="001A03B3" w:rsidRPr="006D0D90">
          <w:rPr>
            <w:rStyle w:val="Hypertextovodkaz"/>
          </w:rPr>
          <w:t>2</w:t>
        </w:r>
        <w:r w:rsidR="001A03B3" w:rsidRPr="00553AF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Způsoby řešení a použité postupy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_Toc92670107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9</w:t>
        </w:r>
        <w:r w:rsidR="001A03B3">
          <w:rPr>
            <w:webHidden/>
          </w:rPr>
          <w:fldChar w:fldCharType="end"/>
        </w:r>
      </w:hyperlink>
    </w:p>
    <w:p w14:paraId="73075438" w14:textId="1544D32C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8" w:history="1">
        <w:r w:rsidR="001A03B3" w:rsidRPr="006D0D90">
          <w:rPr>
            <w:rStyle w:val="Hypertextovodkaz"/>
          </w:rPr>
          <w:t>2.1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Instalace WSL 2 (subsystém)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_Toc92670108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9</w:t>
        </w:r>
        <w:r w:rsidR="001A03B3">
          <w:rPr>
            <w:webHidden/>
          </w:rPr>
          <w:fldChar w:fldCharType="end"/>
        </w:r>
      </w:hyperlink>
    </w:p>
    <w:p w14:paraId="7B36E997" w14:textId="3D64126E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09" w:history="1">
        <w:r w:rsidR="001A03B3" w:rsidRPr="006D0D90">
          <w:rPr>
            <w:rStyle w:val="Hypertextovodkaz"/>
          </w:rPr>
          <w:t>2.2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Instalace Docker desktop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_Toc92670109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9</w:t>
        </w:r>
        <w:r w:rsidR="001A03B3">
          <w:rPr>
            <w:webHidden/>
          </w:rPr>
          <w:fldChar w:fldCharType="end"/>
        </w:r>
      </w:hyperlink>
    </w:p>
    <w:p w14:paraId="04AC52CD" w14:textId="4FAA0B89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0" w:history="1">
        <w:r w:rsidR="001A03B3" w:rsidRPr="006D0D90">
          <w:rPr>
            <w:rStyle w:val="Hypertextovodkaz"/>
          </w:rPr>
          <w:t>2.3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Konfigurace Wordpressu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_Toc92670110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11</w:t>
        </w:r>
        <w:r w:rsidR="001A03B3">
          <w:rPr>
            <w:webHidden/>
          </w:rPr>
          <w:fldChar w:fldCharType="end"/>
        </w:r>
      </w:hyperlink>
    </w:p>
    <w:p w14:paraId="61F12935" w14:textId="37A222F4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1" w:history="1">
        <w:r w:rsidR="001A03B3" w:rsidRPr="006D0D90">
          <w:rPr>
            <w:rStyle w:val="Hypertextovodkaz"/>
          </w:rPr>
          <w:t>2.4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Pluginy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_Toc92670111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13</w:t>
        </w:r>
        <w:r w:rsidR="001A03B3">
          <w:rPr>
            <w:webHidden/>
          </w:rPr>
          <w:fldChar w:fldCharType="end"/>
        </w:r>
      </w:hyperlink>
    </w:p>
    <w:p w14:paraId="7BC6D2EE" w14:textId="126346C8" w:rsidR="001A03B3" w:rsidRPr="00553AFC" w:rsidRDefault="00C7283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92670112" w:history="1">
        <w:r w:rsidR="001A03B3" w:rsidRPr="006D0D90">
          <w:rPr>
            <w:rStyle w:val="Hypertextovodkaz"/>
          </w:rPr>
          <w:t>2.4.1</w:t>
        </w:r>
        <w:r w:rsidR="001A03B3" w:rsidRPr="00553AFC">
          <w:rPr>
            <w:rFonts w:ascii="Calibri" w:hAnsi="Calibri"/>
            <w:sz w:val="22"/>
            <w:szCs w:val="22"/>
          </w:rPr>
          <w:tab/>
        </w:r>
        <w:r w:rsidR="001A03B3" w:rsidRPr="006D0D90">
          <w:rPr>
            <w:rStyle w:val="Hypertextovodkaz"/>
          </w:rPr>
          <w:t>ElasticPress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_Toc92670112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13</w:t>
        </w:r>
        <w:r w:rsidR="001A03B3">
          <w:rPr>
            <w:webHidden/>
          </w:rPr>
          <w:fldChar w:fldCharType="end"/>
        </w:r>
      </w:hyperlink>
    </w:p>
    <w:p w14:paraId="1596FE42" w14:textId="420E0F4B" w:rsidR="001A03B3" w:rsidRPr="00553AFC" w:rsidRDefault="00C7283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92670113" w:history="1">
        <w:r w:rsidR="001A03B3" w:rsidRPr="006D0D90">
          <w:rPr>
            <w:rStyle w:val="Hypertextovodkaz"/>
          </w:rPr>
          <w:t>2.4.2</w:t>
        </w:r>
        <w:r w:rsidR="001A03B3" w:rsidRPr="00553AFC">
          <w:rPr>
            <w:rFonts w:ascii="Calibri" w:hAnsi="Calibri"/>
            <w:sz w:val="22"/>
            <w:szCs w:val="22"/>
          </w:rPr>
          <w:tab/>
        </w:r>
        <w:r w:rsidR="001A03B3" w:rsidRPr="006D0D90">
          <w:rPr>
            <w:rStyle w:val="Hypertextovodkaz"/>
          </w:rPr>
          <w:t>WooCommerce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_Toc92670113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13</w:t>
        </w:r>
        <w:r w:rsidR="001A03B3">
          <w:rPr>
            <w:webHidden/>
          </w:rPr>
          <w:fldChar w:fldCharType="end"/>
        </w:r>
      </w:hyperlink>
    </w:p>
    <w:p w14:paraId="5CA4DEF3" w14:textId="754EA00D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14" w:history="1">
        <w:r w:rsidR="001A03B3" w:rsidRPr="006D0D90">
          <w:rPr>
            <w:rStyle w:val="Hypertextovodkaz"/>
          </w:rPr>
          <w:t>3</w:t>
        </w:r>
        <w:r w:rsidR="001A03B3" w:rsidRPr="00553AF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ELAsticpress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_Toc92670114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14</w:t>
        </w:r>
        <w:r w:rsidR="001A03B3">
          <w:rPr>
            <w:webHidden/>
          </w:rPr>
          <w:fldChar w:fldCharType="end"/>
        </w:r>
      </w:hyperlink>
    </w:p>
    <w:p w14:paraId="3C09FA3A" w14:textId="2A6F2D93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5" w:history="1">
        <w:r w:rsidR="001A03B3" w:rsidRPr="006D0D90">
          <w:rPr>
            <w:rStyle w:val="Hypertextovodkaz"/>
          </w:rPr>
          <w:t>3.1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Funkce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_Toc92670115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14</w:t>
        </w:r>
        <w:r w:rsidR="001A03B3">
          <w:rPr>
            <w:webHidden/>
          </w:rPr>
          <w:fldChar w:fldCharType="end"/>
        </w:r>
      </w:hyperlink>
    </w:p>
    <w:p w14:paraId="65D156C3" w14:textId="187AFE70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6" w:history="1">
        <w:r w:rsidR="001A03B3" w:rsidRPr="006D0D90">
          <w:rPr>
            <w:rStyle w:val="Hypertextovodkaz"/>
          </w:rPr>
          <w:t>3.2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Nastavení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_Toc92670116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14</w:t>
        </w:r>
        <w:r w:rsidR="001A03B3">
          <w:rPr>
            <w:webHidden/>
          </w:rPr>
          <w:fldChar w:fldCharType="end"/>
        </w:r>
      </w:hyperlink>
    </w:p>
    <w:p w14:paraId="2AFA72EC" w14:textId="5D9BF32D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7" w:history="1">
        <w:r w:rsidR="001A03B3" w:rsidRPr="006D0D90">
          <w:rPr>
            <w:rStyle w:val="Hypertextovodkaz"/>
          </w:rPr>
          <w:t>3.3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Index health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_Toc92670117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14</w:t>
        </w:r>
        <w:r w:rsidR="001A03B3">
          <w:rPr>
            <w:webHidden/>
          </w:rPr>
          <w:fldChar w:fldCharType="end"/>
        </w:r>
      </w:hyperlink>
    </w:p>
    <w:p w14:paraId="651799C7" w14:textId="295B222D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8" w:history="1">
        <w:r w:rsidR="001A03B3" w:rsidRPr="006D0D90">
          <w:rPr>
            <w:rStyle w:val="Hypertextovodkaz"/>
          </w:rPr>
          <w:t>3.4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Query log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_Toc92670118 \h </w:instrText>
        </w:r>
        <w:r w:rsidR="001A03B3">
          <w:rPr>
            <w:webHidden/>
          </w:rPr>
          <w:fldChar w:fldCharType="separate"/>
        </w:r>
        <w:r w:rsidR="00260686">
          <w:rPr>
            <w:b/>
            <w:bCs/>
            <w:webHidden/>
          </w:rPr>
          <w:t>Chyba! Záložka není definována.</w:t>
        </w:r>
        <w:r w:rsidR="001A03B3">
          <w:rPr>
            <w:webHidden/>
          </w:rPr>
          <w:fldChar w:fldCharType="end"/>
        </w:r>
      </w:hyperlink>
    </w:p>
    <w:p w14:paraId="55736386" w14:textId="761CA79E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19" w:history="1">
        <w:r w:rsidR="001A03B3" w:rsidRPr="006D0D90">
          <w:rPr>
            <w:rStyle w:val="Hypertextovodkaz"/>
          </w:rPr>
          <w:t>3.5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Vyhledávací pole a přidělování váhy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_Toc92670119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14</w:t>
        </w:r>
        <w:r w:rsidR="001A03B3">
          <w:rPr>
            <w:webHidden/>
          </w:rPr>
          <w:fldChar w:fldCharType="end"/>
        </w:r>
      </w:hyperlink>
    </w:p>
    <w:p w14:paraId="46BDEBAA" w14:textId="65FD3CF8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20" w:history="1">
        <w:r w:rsidR="001A03B3" w:rsidRPr="006D0D90">
          <w:rPr>
            <w:rStyle w:val="Hypertextovodkaz"/>
          </w:rPr>
          <w:t>3.6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Synonyma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_Toc92670120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15</w:t>
        </w:r>
        <w:r w:rsidR="001A03B3">
          <w:rPr>
            <w:webHidden/>
          </w:rPr>
          <w:fldChar w:fldCharType="end"/>
        </w:r>
      </w:hyperlink>
    </w:p>
    <w:p w14:paraId="7F06A661" w14:textId="3885D79F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21" w:history="1">
        <w:r w:rsidR="001A03B3" w:rsidRPr="006D0D90">
          <w:rPr>
            <w:rStyle w:val="Hypertextovodkaz"/>
          </w:rPr>
          <w:t>3.7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Vlastní výsledky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_Toc92670121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15</w:t>
        </w:r>
        <w:r w:rsidR="001A03B3">
          <w:rPr>
            <w:webHidden/>
          </w:rPr>
          <w:fldChar w:fldCharType="end"/>
        </w:r>
      </w:hyperlink>
    </w:p>
    <w:p w14:paraId="3D29DE56" w14:textId="03F5621C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22" w:history="1">
        <w:r w:rsidR="001A03B3" w:rsidRPr="006D0D90">
          <w:rPr>
            <w:rStyle w:val="Hypertextovodkaz"/>
          </w:rPr>
          <w:t>4</w:t>
        </w:r>
        <w:r w:rsidR="001A03B3" w:rsidRPr="00553AF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cíle a chyby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_Toc92670122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16</w:t>
        </w:r>
        <w:r w:rsidR="001A03B3">
          <w:rPr>
            <w:webHidden/>
          </w:rPr>
          <w:fldChar w:fldCharType="end"/>
        </w:r>
      </w:hyperlink>
    </w:p>
    <w:p w14:paraId="0A434FE7" w14:textId="57C06FA6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23" w:history="1">
        <w:r w:rsidR="001A03B3" w:rsidRPr="006D0D90">
          <w:rPr>
            <w:rStyle w:val="Hypertextovodkaz"/>
          </w:rPr>
          <w:t>4.1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Splněné cíle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_Toc92670123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16</w:t>
        </w:r>
        <w:r w:rsidR="001A03B3">
          <w:rPr>
            <w:webHidden/>
          </w:rPr>
          <w:fldChar w:fldCharType="end"/>
        </w:r>
      </w:hyperlink>
    </w:p>
    <w:p w14:paraId="3424F55A" w14:textId="5975E13C" w:rsidR="001A03B3" w:rsidRPr="00553AFC" w:rsidRDefault="00C72836" w:rsidP="001A03B3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92670124" w:history="1">
        <w:r w:rsidR="001A03B3" w:rsidRPr="006D0D90">
          <w:rPr>
            <w:rStyle w:val="Hypertextovodkaz"/>
          </w:rPr>
          <w:t>4.1.1</w:t>
        </w:r>
        <w:r w:rsidR="001A03B3" w:rsidRPr="00553AFC">
          <w:rPr>
            <w:rFonts w:ascii="Calibri" w:hAnsi="Calibri"/>
            <w:sz w:val="22"/>
            <w:szCs w:val="22"/>
          </w:rPr>
          <w:tab/>
        </w:r>
        <w:r w:rsidR="001A03B3" w:rsidRPr="006D0D90">
          <w:rPr>
            <w:rStyle w:val="Hypertextovodkaz"/>
          </w:rPr>
          <w:t>Stav webu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_Toc92670124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16</w:t>
        </w:r>
        <w:r w:rsidR="001A03B3">
          <w:rPr>
            <w:webHidden/>
          </w:rPr>
          <w:fldChar w:fldCharType="end"/>
        </w:r>
      </w:hyperlink>
    </w:p>
    <w:p w14:paraId="08E55F1B" w14:textId="54F673E2" w:rsidR="001A03B3" w:rsidRPr="00553AFC" w:rsidRDefault="00C7283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670126" w:history="1">
        <w:r w:rsidR="001A03B3" w:rsidRPr="006D0D90">
          <w:rPr>
            <w:rStyle w:val="Hypertextovodkaz"/>
          </w:rPr>
          <w:t>4.2</w:t>
        </w:r>
        <w:r w:rsidR="001A03B3" w:rsidRPr="00553AFC">
          <w:rPr>
            <w:rFonts w:ascii="Calibri" w:hAnsi="Calibri"/>
            <w:smallCaps w:val="0"/>
            <w:sz w:val="22"/>
            <w:szCs w:val="22"/>
          </w:rPr>
          <w:tab/>
        </w:r>
        <w:r w:rsidR="001A03B3" w:rsidRPr="006D0D90">
          <w:rPr>
            <w:rStyle w:val="Hypertextovodkaz"/>
          </w:rPr>
          <w:t>Nedokončené cíle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_Toc92670126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16</w:t>
        </w:r>
        <w:r w:rsidR="001A03B3">
          <w:rPr>
            <w:webHidden/>
          </w:rPr>
          <w:fldChar w:fldCharType="end"/>
        </w:r>
      </w:hyperlink>
    </w:p>
    <w:p w14:paraId="627E4761" w14:textId="62C2D24E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27" w:history="1">
        <w:r w:rsidR="001A03B3" w:rsidRPr="006D0D90">
          <w:rPr>
            <w:rStyle w:val="Hypertextovodkaz"/>
          </w:rPr>
          <w:t>Závěr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_Toc92670127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18</w:t>
        </w:r>
        <w:r w:rsidR="001A03B3">
          <w:rPr>
            <w:webHidden/>
          </w:rPr>
          <w:fldChar w:fldCharType="end"/>
        </w:r>
      </w:hyperlink>
    </w:p>
    <w:p w14:paraId="21853366" w14:textId="2563950E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28" w:history="1">
        <w:r w:rsidR="001A03B3" w:rsidRPr="006D0D90">
          <w:rPr>
            <w:rStyle w:val="Hypertextovodkaz"/>
          </w:rPr>
          <w:t>Seznam použitýCH INFORMAČNÍCH ZDROJů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_Toc92670128 \h </w:instrText>
        </w:r>
        <w:r w:rsidR="001A03B3">
          <w:rPr>
            <w:webHidden/>
          </w:rPr>
        </w:r>
        <w:r w:rsidR="001A03B3">
          <w:rPr>
            <w:webHidden/>
          </w:rPr>
          <w:fldChar w:fldCharType="separate"/>
        </w:r>
        <w:r w:rsidR="00260686">
          <w:rPr>
            <w:webHidden/>
          </w:rPr>
          <w:t>19</w:t>
        </w:r>
        <w:r w:rsidR="001A03B3">
          <w:rPr>
            <w:webHidden/>
          </w:rPr>
          <w:fldChar w:fldCharType="end"/>
        </w:r>
      </w:hyperlink>
    </w:p>
    <w:p w14:paraId="0E119DC2" w14:textId="1697576B" w:rsidR="001A03B3" w:rsidRPr="00553AFC" w:rsidRDefault="00C7283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670129" w:history="1">
        <w:r w:rsidR="001A03B3" w:rsidRPr="006D0D90">
          <w:rPr>
            <w:rStyle w:val="Hypertextovodkaz"/>
          </w:rPr>
          <w:t>Seznam příloh</w:t>
        </w:r>
        <w:r w:rsidR="001A03B3">
          <w:rPr>
            <w:webHidden/>
          </w:rPr>
          <w:tab/>
        </w:r>
        <w:r w:rsidR="001A03B3">
          <w:rPr>
            <w:webHidden/>
          </w:rPr>
          <w:fldChar w:fldCharType="begin"/>
        </w:r>
        <w:r w:rsidR="001A03B3">
          <w:rPr>
            <w:webHidden/>
          </w:rPr>
          <w:instrText xml:space="preserve"> PAGEREF _Toc92670129 \h </w:instrText>
        </w:r>
        <w:r w:rsidR="001A03B3">
          <w:rPr>
            <w:webHidden/>
          </w:rPr>
          <w:fldChar w:fldCharType="separate"/>
        </w:r>
        <w:r w:rsidR="00260686">
          <w:rPr>
            <w:b w:val="0"/>
            <w:bCs/>
            <w:webHidden/>
          </w:rPr>
          <w:t>Chyba! Záložka není definována.</w:t>
        </w:r>
        <w:r w:rsidR="001A03B3">
          <w:rPr>
            <w:webHidden/>
          </w:rPr>
          <w:fldChar w:fldCharType="end"/>
        </w:r>
      </w:hyperlink>
    </w:p>
    <w:p w14:paraId="1CC4271B" w14:textId="54DDDCD0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2C1CEF9B" w14:textId="77777777" w:rsidR="00756E7C" w:rsidRPr="00756E7C" w:rsidRDefault="00756E7C" w:rsidP="00756E7C">
      <w:pPr>
        <w:pStyle w:val="Nadpis"/>
      </w:pPr>
      <w:bookmarkStart w:id="29" w:name="_Toc92670100"/>
      <w:r>
        <w:lastRenderedPageBreak/>
        <w:t>Úvod</w:t>
      </w:r>
      <w:bookmarkEnd w:id="29"/>
    </w:p>
    <w:p w14:paraId="6D20DB02" w14:textId="03AF6181" w:rsidR="001F423D" w:rsidRDefault="00160ADA" w:rsidP="001F423D">
      <w:r>
        <w:t>Toto t</w:t>
      </w:r>
      <w:r w:rsidR="00120A40">
        <w:t>éma projektu jsem si vybral, jelikož jsem si chtěl vyzkoušet práci se </w:t>
      </w:r>
      <w:r w:rsidR="00354070">
        <w:t>vyhledávacím</w:t>
      </w:r>
      <w:r w:rsidR="00120A40">
        <w:t xml:space="preserve"> enginem a zjistit, jak funguje a jaké jsou veškerá</w:t>
      </w:r>
      <w:r>
        <w:t xml:space="preserve"> jeho</w:t>
      </w:r>
      <w:r w:rsidR="00120A40">
        <w:t xml:space="preserve"> využití. Protože jsem neměl dostatečné zkušenosti, tak jsem se nepouštěl do složitých projektů jako je například tvorba vlastního </w:t>
      </w:r>
      <w:r w:rsidR="00354070">
        <w:t>vyhledávacího</w:t>
      </w:r>
      <w:r w:rsidR="00534679">
        <w:t xml:space="preserve"> </w:t>
      </w:r>
      <w:r w:rsidR="00120A40">
        <w:t xml:space="preserve">enginu. Místo toho jsem </w:t>
      </w:r>
      <w:r w:rsidR="00325385">
        <w:t xml:space="preserve">dostal návrh od pana učitele Petra Grussmanna, abych se zaměřil </w:t>
      </w:r>
      <w:r w:rsidR="00693CF1">
        <w:t xml:space="preserve">na </w:t>
      </w:r>
      <w:r w:rsidR="00325385">
        <w:t>spojení Elasticseache</w:t>
      </w:r>
      <w:r w:rsidR="004B30FC">
        <w:t xml:space="preserve"> (ES)</w:t>
      </w:r>
      <w:r w:rsidR="00325385">
        <w:t xml:space="preserve"> a Wordpressu</w:t>
      </w:r>
      <w:r w:rsidR="004B30FC">
        <w:t xml:space="preserve"> (WP)</w:t>
      </w:r>
      <w:r w:rsidR="00DC473C">
        <w:t>.</w:t>
      </w:r>
    </w:p>
    <w:p w14:paraId="10C649E1" w14:textId="08DB6ED0" w:rsidR="00DC473C" w:rsidRDefault="00A01737" w:rsidP="001F423D">
      <w:r>
        <w:t>Cíle projektu byly dva</w:t>
      </w:r>
      <w:r w:rsidR="00160ADA">
        <w:t xml:space="preserve">. První bylo pochopení </w:t>
      </w:r>
      <w:r w:rsidR="004B30FC">
        <w:t>ES</w:t>
      </w:r>
      <w:r w:rsidR="00160ADA">
        <w:t xml:space="preserve"> jako takového</w:t>
      </w:r>
      <w:r w:rsidR="00DF3B25">
        <w:t xml:space="preserve">. </w:t>
      </w:r>
      <w:r w:rsidR="00160ADA">
        <w:t>Druhý cíl byl plně funkční propojení</w:t>
      </w:r>
      <w:r w:rsidR="00DC473C">
        <w:t xml:space="preserve"> </w:t>
      </w:r>
      <w:r w:rsidR="004B30FC">
        <w:t>ES</w:t>
      </w:r>
      <w:r w:rsidR="00DC473C">
        <w:t xml:space="preserve"> s </w:t>
      </w:r>
      <w:r w:rsidR="004B30FC">
        <w:t>WP</w:t>
      </w:r>
      <w:r w:rsidR="00DC473C">
        <w:t xml:space="preserve"> a v</w:t>
      </w:r>
      <w:r w:rsidR="00325385">
        <w:t> maximální možné míře využít plugin Elastic</w:t>
      </w:r>
      <w:r w:rsidR="00E72DB9">
        <w:t>P</w:t>
      </w:r>
      <w:r w:rsidR="00325385">
        <w:t>ress</w:t>
      </w:r>
      <w:r w:rsidR="00693CF1">
        <w:t xml:space="preserve"> a</w:t>
      </w:r>
      <w:r w:rsidR="004B0B24">
        <w:t> </w:t>
      </w:r>
      <w:r w:rsidR="00693CF1">
        <w:t>všechny jeho funkce.</w:t>
      </w:r>
      <w:r w:rsidR="00325385">
        <w:t xml:space="preserve"> </w:t>
      </w:r>
      <w:r w:rsidR="00693CF1">
        <w:t>Ten</w:t>
      </w:r>
      <w:r w:rsidR="00325385">
        <w:t xml:space="preserve"> je v mém projektu hostován pomocí </w:t>
      </w:r>
      <w:r w:rsidR="004B30FC">
        <w:t>ES</w:t>
      </w:r>
      <w:r w:rsidR="00E72DB9">
        <w:t>, a také vytvoření malého e-shopu pomocí pluginu WooCommerce, neboť si myslím, že na e</w:t>
      </w:r>
      <w:r w:rsidR="00DF3B25">
        <w:t>-</w:t>
      </w:r>
      <w:r w:rsidR="00E72DB9">
        <w:t xml:space="preserve">shopových stránkách se dá </w:t>
      </w:r>
      <w:r w:rsidR="004B30FC">
        <w:t>ES</w:t>
      </w:r>
      <w:r w:rsidR="00E72DB9">
        <w:t xml:space="preserve"> dobře využít.</w:t>
      </w:r>
    </w:p>
    <w:p w14:paraId="0DCF7C80" w14:textId="184F97C3" w:rsidR="00A364C6" w:rsidRDefault="00A364C6" w:rsidP="001F423D">
      <w:r>
        <w:t>V první kapitole popisuji využité technologie a k čemu slouží, u každé z nich je přiložený kód ze souboru „docker-compose.yaml“.</w:t>
      </w:r>
    </w:p>
    <w:p w14:paraId="407DE1EA" w14:textId="5FAA2CD5" w:rsidR="00A364C6" w:rsidRDefault="00A364C6" w:rsidP="001F423D">
      <w:r>
        <w:t>V druhé kapitole se zabývám celkovým postupem řešení projektu, od počátku instalace subsystému pro Windows, instalací WP a přidání pluginů ElasticPress a WooCommerce a jejich nastavením.</w:t>
      </w:r>
    </w:p>
    <w:p w14:paraId="1E86D933" w14:textId="314B2D51" w:rsidR="00A364C6" w:rsidRDefault="00A364C6" w:rsidP="001F423D">
      <w:r>
        <w:t>Třetí kapitola je pak věnována pouze pluginu ElasticPress a všem jeho funkcím, které se mi v projektu povedly zprovoznit</w:t>
      </w:r>
      <w:r w:rsidR="001D79C5">
        <w:t>, většina z nich pak zásadní vliv při vyhledávání na stránkách e-shopu.</w:t>
      </w:r>
    </w:p>
    <w:p w14:paraId="2C1659A3" w14:textId="22576EA2" w:rsidR="001D79C5" w:rsidRDefault="001D79C5" w:rsidP="001F423D">
      <w:r>
        <w:t xml:space="preserve">Čtvrtá kapitola slouží k zhodnocení cílů splněných tak i těm, které se mi nepovedly realizovat. Také zde uvádím chyby a </w:t>
      </w:r>
      <w:r w:rsidR="00A01737">
        <w:t>postup,</w:t>
      </w:r>
      <w:r>
        <w:t xml:space="preserve"> jak se mi povedlo chyby opravit a tím zlepšit stav samotného webu.</w:t>
      </w:r>
    </w:p>
    <w:p w14:paraId="7C522F4C" w14:textId="19EEE55C" w:rsidR="00D04AE6" w:rsidRDefault="000B40C6" w:rsidP="000F5ED1">
      <w:pPr>
        <w:pStyle w:val="Nadpis1"/>
      </w:pPr>
      <w:bookmarkStart w:id="30" w:name="_Toc92670101"/>
      <w:r>
        <w:lastRenderedPageBreak/>
        <w:t>Vy</w:t>
      </w:r>
      <w:r w:rsidR="001B6F92">
        <w:t>užité technologie</w:t>
      </w:r>
      <w:bookmarkEnd w:id="30"/>
    </w:p>
    <w:p w14:paraId="44B51910" w14:textId="468C116F" w:rsidR="0032303A" w:rsidRPr="0032303A" w:rsidRDefault="0032303A" w:rsidP="00F7713C">
      <w:pPr>
        <w:pStyle w:val="Nadpis2"/>
      </w:pPr>
      <w:bookmarkStart w:id="31" w:name="_Toc92670102"/>
      <w:r>
        <w:t>Elastic</w:t>
      </w:r>
      <w:r w:rsidR="00411336">
        <w:t>S</w:t>
      </w:r>
      <w:r w:rsidR="00F356F9">
        <w:t>earch</w:t>
      </w:r>
      <w:bookmarkEnd w:id="31"/>
    </w:p>
    <w:p w14:paraId="6BF20B71" w14:textId="5F5C002A" w:rsidR="0032303A" w:rsidRDefault="004B30FC" w:rsidP="0032303A">
      <w:r>
        <w:t>ES</w:t>
      </w:r>
      <w:r w:rsidR="0032303A">
        <w:t xml:space="preserve"> je vyhledávací fulltextový engine, kterých je postavený na Apache Lucene, což je open-source knihovna vydávaná pod licencí Apache. Slouží analýze a vyhledávání dat v reálném čase. K největším přednostem patří právě rychlost vyhledávání a analýzy. Analyzované data jsou uloženy v</w:t>
      </w:r>
      <w:r w:rsidR="00661A28">
        <w:t> </w:t>
      </w:r>
      <w:r w:rsidR="0032303A">
        <w:t>indexech</w:t>
      </w:r>
      <w:r w:rsidR="00661A28">
        <w:t>.</w:t>
      </w:r>
    </w:p>
    <w:p w14:paraId="631FE48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</w:t>
      </w:r>
      <w:r w:rsidRPr="002A05FC">
        <w:rPr>
          <w:rFonts w:ascii="Consolas" w:hAnsi="Consolas"/>
          <w:color w:val="800000"/>
          <w:sz w:val="21"/>
          <w:szCs w:val="21"/>
        </w:rPr>
        <w:t>elasticsearch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598EFA90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image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docker.elastic.co/elasticsearch/elasticsearch:7.9.3</w:t>
      </w:r>
    </w:p>
    <w:p w14:paraId="5D2F5940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container_name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sem_elasticsearch</w:t>
      </w:r>
    </w:p>
    <w:p w14:paraId="7C7FDE83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restart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always</w:t>
      </w:r>
    </w:p>
    <w:p w14:paraId="508847DE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ports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1739E84B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A31515"/>
          <w:sz w:val="21"/>
          <w:szCs w:val="21"/>
        </w:rPr>
        <w:t>"9200:9200"</w:t>
      </w:r>
    </w:p>
    <w:p w14:paraId="2391342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48A8AC5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008000"/>
          <w:sz w:val="21"/>
          <w:szCs w:val="21"/>
        </w:rPr>
        <w:t># restart: on-failure</w:t>
      </w:r>
    </w:p>
    <w:p w14:paraId="21FA6FCD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environment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1F9FC2D9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discovery.type=single-node</w:t>
      </w:r>
    </w:p>
    <w:p w14:paraId="4F02BB39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bootstrap.memory_lock=true</w:t>
      </w:r>
    </w:p>
    <w:p w14:paraId="36D562FB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A31515"/>
          <w:sz w:val="21"/>
          <w:szCs w:val="21"/>
        </w:rPr>
        <w:t>"ES_JAVA_OPTS=-Xms256m -Xmx256m"</w:t>
      </w:r>
    </w:p>
    <w:p w14:paraId="334318E4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ulimits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301EB746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memlock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2569C71B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A05FC">
        <w:rPr>
          <w:rFonts w:ascii="Consolas" w:hAnsi="Consolas"/>
          <w:color w:val="800000"/>
          <w:sz w:val="21"/>
          <w:szCs w:val="21"/>
        </w:rPr>
        <w:t>soft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98658"/>
          <w:sz w:val="21"/>
          <w:szCs w:val="21"/>
        </w:rPr>
        <w:t>-1</w:t>
      </w:r>
    </w:p>
    <w:p w14:paraId="66082601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A05FC">
        <w:rPr>
          <w:rFonts w:ascii="Consolas" w:hAnsi="Consolas"/>
          <w:color w:val="800000"/>
          <w:sz w:val="21"/>
          <w:szCs w:val="21"/>
        </w:rPr>
        <w:t>hard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98658"/>
          <w:sz w:val="21"/>
          <w:szCs w:val="21"/>
        </w:rPr>
        <w:t>-1</w:t>
      </w:r>
    </w:p>
    <w:p w14:paraId="61A6F45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volumes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5CF890BC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./data/elasticsearch:/usr/share/elasticsearch/data</w:t>
      </w:r>
    </w:p>
    <w:p w14:paraId="46D5620D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logging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031F59D4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A05FC">
        <w:rPr>
          <w:rFonts w:ascii="Consolas" w:hAnsi="Consolas"/>
          <w:color w:val="800000"/>
          <w:sz w:val="21"/>
          <w:szCs w:val="21"/>
        </w:rPr>
        <w:t>driver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A31515"/>
          <w:sz w:val="21"/>
          <w:szCs w:val="21"/>
        </w:rPr>
        <w:t>"json-file"</w:t>
      </w:r>
    </w:p>
    <w:p w14:paraId="64C5C9F8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A05FC">
        <w:rPr>
          <w:rFonts w:ascii="Consolas" w:hAnsi="Consolas"/>
          <w:color w:val="800000"/>
          <w:sz w:val="21"/>
          <w:szCs w:val="21"/>
        </w:rPr>
        <w:t>options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12E2128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A05FC">
        <w:rPr>
          <w:rFonts w:ascii="Consolas" w:hAnsi="Consolas"/>
          <w:color w:val="800000"/>
          <w:sz w:val="21"/>
          <w:szCs w:val="21"/>
        </w:rPr>
        <w:t>max-size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A31515"/>
          <w:sz w:val="21"/>
          <w:szCs w:val="21"/>
        </w:rPr>
        <w:t>"10k"</w:t>
      </w:r>
    </w:p>
    <w:p w14:paraId="05ED90F3" w14:textId="3DF0F8B0" w:rsid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A31515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A05FC">
        <w:rPr>
          <w:rFonts w:ascii="Consolas" w:hAnsi="Consolas"/>
          <w:color w:val="800000"/>
          <w:sz w:val="21"/>
          <w:szCs w:val="21"/>
        </w:rPr>
        <w:t>max-file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A31515"/>
          <w:sz w:val="21"/>
          <w:szCs w:val="21"/>
        </w:rPr>
        <w:t>"10"</w:t>
      </w:r>
    </w:p>
    <w:p w14:paraId="60815B37" w14:textId="77777777" w:rsidR="00D60690" w:rsidRPr="002A05FC" w:rsidRDefault="00D60690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5EA33DC" w14:textId="09B1FDAC" w:rsidR="002A05FC" w:rsidRPr="00D60690" w:rsidRDefault="00D60690" w:rsidP="00D60690">
      <w:pPr>
        <w:jc w:val="center"/>
        <w:rPr>
          <w:i/>
          <w:iCs/>
        </w:rPr>
      </w:pPr>
      <w:r w:rsidRPr="00D60690">
        <w:rPr>
          <w:i/>
          <w:iCs/>
        </w:rPr>
        <w:t>Kód</w:t>
      </w:r>
      <w:r w:rsidR="004B7669" w:rsidRPr="00D60690">
        <w:rPr>
          <w:i/>
          <w:iCs/>
        </w:rPr>
        <w:t xml:space="preserve"> </w:t>
      </w:r>
      <w:r w:rsidRPr="00D60690">
        <w:rPr>
          <w:i/>
          <w:iCs/>
        </w:rPr>
        <w:t>pro ES z konfiguračního souboru docker-compose.yml</w:t>
      </w:r>
    </w:p>
    <w:p w14:paraId="0B4743F6" w14:textId="0AAC9694" w:rsidR="00F356F9" w:rsidRDefault="00F356F9" w:rsidP="00F7713C">
      <w:pPr>
        <w:pStyle w:val="Nadpis2"/>
      </w:pPr>
      <w:bookmarkStart w:id="32" w:name="_Toc92670103"/>
      <w:r>
        <w:t>Wordpress</w:t>
      </w:r>
      <w:bookmarkEnd w:id="32"/>
    </w:p>
    <w:p w14:paraId="1A195CEC" w14:textId="79A84E16" w:rsidR="008C19DE" w:rsidRPr="008C19DE" w:rsidRDefault="004B30FC" w:rsidP="008C19DE">
      <w:r>
        <w:t>WP</w:t>
      </w:r>
      <w:r w:rsidR="008C19DE">
        <w:t xml:space="preserve"> je největší</w:t>
      </w:r>
      <w:r w:rsidR="008420AC">
        <w:t xml:space="preserve"> open source redakční a publikační systém naprogramovaný v PHP a</w:t>
      </w:r>
      <w:r w:rsidR="004B0B24">
        <w:t> </w:t>
      </w:r>
      <w:r w:rsidR="008420AC">
        <w:t>MySQL. Je určený pro administraci a tvorbu webových stránek. Mezi jeho klíčové vlastnosti patří převážně uživatelsky přívětivé rozhraní (šablony, widgety, tagy, galerie, GUI),</w:t>
      </w:r>
      <w:r w:rsidR="00A819E2">
        <w:t xml:space="preserve"> podpora pluginů,</w:t>
      </w:r>
      <w:r w:rsidR="008420AC">
        <w:t xml:space="preserve"> dodržování </w:t>
      </w:r>
      <w:r w:rsidR="00EA7FE9">
        <w:t>standartu</w:t>
      </w:r>
      <w:r w:rsidR="008420AC">
        <w:t xml:space="preserve"> XML, XM</w:t>
      </w:r>
      <w:r w:rsidR="00A819E2">
        <w:t>TML a CSS a také česká lokalizace.</w:t>
      </w:r>
    </w:p>
    <w:p w14:paraId="67322748" w14:textId="77777777" w:rsid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lastRenderedPageBreak/>
        <w:t xml:space="preserve">  </w:t>
      </w:r>
    </w:p>
    <w:p w14:paraId="1BDB9A27" w14:textId="77777777" w:rsid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A878DB2" w14:textId="0A19D3B6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800000"/>
          <w:sz w:val="21"/>
          <w:szCs w:val="21"/>
        </w:rPr>
        <w:t>wordpress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2D53BAA2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depends_on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002BB1F2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db</w:t>
      </w:r>
    </w:p>
    <w:p w14:paraId="27564345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image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wordpress:latest</w:t>
      </w:r>
    </w:p>
    <w:p w14:paraId="335F63F1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restart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always</w:t>
      </w:r>
    </w:p>
    <w:p w14:paraId="6D89ED6A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ports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5F65E5AE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A31515"/>
          <w:sz w:val="21"/>
          <w:szCs w:val="21"/>
        </w:rPr>
        <w:t>"80:80"</w:t>
      </w:r>
    </w:p>
    <w:p w14:paraId="63292CE2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environment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3DABD0CA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WORDPRESS_DB_HOST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db:3306</w:t>
      </w:r>
    </w:p>
    <w:p w14:paraId="0375A470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WORDPRESS_DB_USER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admin</w:t>
      </w:r>
    </w:p>
    <w:p w14:paraId="53320200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WORDPRESS_DB_PASSWORD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admin</w:t>
      </w:r>
    </w:p>
    <w:p w14:paraId="4083A55F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WORDPRESS_DB_NAME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wpdb</w:t>
      </w:r>
    </w:p>
    <w:p w14:paraId="156C1285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volumes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6E0F2618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>      [</w:t>
      </w:r>
      <w:r w:rsidRPr="002A05FC">
        <w:rPr>
          <w:rFonts w:ascii="Consolas" w:hAnsi="Consolas"/>
          <w:color w:val="A31515"/>
          <w:sz w:val="21"/>
          <w:szCs w:val="21"/>
        </w:rPr>
        <w:t>"./wordpress:/var/www/html"</w:t>
      </w:r>
      <w:r w:rsidRPr="002A05FC">
        <w:rPr>
          <w:rFonts w:ascii="Consolas" w:hAnsi="Consolas"/>
          <w:color w:val="000000"/>
          <w:sz w:val="21"/>
          <w:szCs w:val="21"/>
        </w:rPr>
        <w:t>]</w:t>
      </w:r>
    </w:p>
    <w:p w14:paraId="0770440B" w14:textId="4876B01F" w:rsidR="0049361A" w:rsidRDefault="0049361A" w:rsidP="00D60690">
      <w:pPr>
        <w:jc w:val="center"/>
      </w:pPr>
    </w:p>
    <w:p w14:paraId="0C4F6E6E" w14:textId="2A3FEC85" w:rsidR="00D60690" w:rsidRPr="00D60690" w:rsidRDefault="00D60690" w:rsidP="00D60690">
      <w:pPr>
        <w:jc w:val="center"/>
        <w:rPr>
          <w:i/>
          <w:iCs/>
        </w:rPr>
      </w:pPr>
      <w:r w:rsidRPr="00D60690">
        <w:rPr>
          <w:i/>
          <w:iCs/>
        </w:rPr>
        <w:t xml:space="preserve">Kód pro </w:t>
      </w:r>
      <w:r>
        <w:rPr>
          <w:i/>
          <w:iCs/>
        </w:rPr>
        <w:t>WP</w:t>
      </w:r>
      <w:r w:rsidRPr="00D60690">
        <w:rPr>
          <w:i/>
          <w:iCs/>
        </w:rPr>
        <w:t xml:space="preserve"> z konfiguračního souboru docker-compose.yml</w:t>
      </w:r>
    </w:p>
    <w:p w14:paraId="07CD56A6" w14:textId="7200FB0A" w:rsidR="0049361A" w:rsidRDefault="0049361A" w:rsidP="00F7713C">
      <w:pPr>
        <w:pStyle w:val="Nadpis2"/>
      </w:pPr>
      <w:bookmarkStart w:id="33" w:name="_Toc92670104"/>
      <w:r>
        <w:t>phpMyAdmin</w:t>
      </w:r>
      <w:bookmarkEnd w:id="33"/>
    </w:p>
    <w:p w14:paraId="2AAB980F" w14:textId="0F80FF76" w:rsidR="00A819E2" w:rsidRPr="00A819E2" w:rsidRDefault="00A819E2" w:rsidP="00A819E2">
      <w:r>
        <w:t>phpMyAdmin je nástroj napsaný v jazyce PHP, umožňuje jednoduchou správu databáze MySQL</w:t>
      </w:r>
      <w:r w:rsidR="00A06633">
        <w:t xml:space="preserve"> prostřednictvím webového rozhraní. Umožňuje databáze vytvářet nebo rušit, vytvářet, upravovat nebo rušit tabulky a také provádět SQL příkazy a spravovat klíče. Jedná se o jeden z nejpopulárnějších nástrojů pro správu databází.</w:t>
      </w:r>
    </w:p>
    <w:p w14:paraId="7FA0906D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</w:t>
      </w:r>
      <w:r w:rsidRPr="002A05FC">
        <w:rPr>
          <w:rFonts w:ascii="Consolas" w:hAnsi="Consolas"/>
          <w:color w:val="800000"/>
          <w:sz w:val="21"/>
          <w:szCs w:val="21"/>
        </w:rPr>
        <w:t>phpmyadmin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4DD19C95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depends_on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7D70EB0C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db</w:t>
      </w:r>
    </w:p>
    <w:p w14:paraId="6FF6334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image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phpmyadmin/phpmyadmin</w:t>
      </w:r>
    </w:p>
    <w:p w14:paraId="531A17D0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restart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always</w:t>
      </w:r>
    </w:p>
    <w:p w14:paraId="2B106B7E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ports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2FF88DF3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'8070:80'</w:t>
      </w:r>
    </w:p>
    <w:p w14:paraId="6D6A8090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environment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29D2F39F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PMA_HOST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db</w:t>
      </w:r>
    </w:p>
    <w:p w14:paraId="1CD8F66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A05FC">
        <w:rPr>
          <w:rFonts w:ascii="Consolas" w:hAnsi="Consolas"/>
          <w:color w:val="800000"/>
          <w:sz w:val="21"/>
          <w:szCs w:val="21"/>
        </w:rPr>
        <w:t>MYSQL_ROOT_PASSWORD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&lt;root_password&gt;</w:t>
      </w:r>
    </w:p>
    <w:p w14:paraId="0E707B59" w14:textId="1C837F99" w:rsidR="00F356F9" w:rsidRDefault="00F356F9" w:rsidP="0032303A"/>
    <w:p w14:paraId="7C55292F" w14:textId="549F98B3" w:rsidR="00D60690" w:rsidRPr="00D60690" w:rsidRDefault="00D60690" w:rsidP="00D60690">
      <w:pPr>
        <w:jc w:val="center"/>
        <w:rPr>
          <w:i/>
          <w:iCs/>
        </w:rPr>
      </w:pPr>
      <w:r w:rsidRPr="00D60690">
        <w:rPr>
          <w:i/>
          <w:iCs/>
        </w:rPr>
        <w:t xml:space="preserve">Kód pro </w:t>
      </w:r>
      <w:r>
        <w:rPr>
          <w:i/>
          <w:iCs/>
        </w:rPr>
        <w:t xml:space="preserve">phpmyadmin </w:t>
      </w:r>
      <w:r w:rsidRPr="00D60690">
        <w:rPr>
          <w:i/>
          <w:iCs/>
        </w:rPr>
        <w:t>z konfiguračního souboru docker-compose.yml</w:t>
      </w:r>
    </w:p>
    <w:p w14:paraId="7BC2D43D" w14:textId="77777777" w:rsidR="00D60690" w:rsidRDefault="00D60690" w:rsidP="0032303A"/>
    <w:p w14:paraId="79E54E89" w14:textId="62D5123B" w:rsidR="00F356F9" w:rsidRDefault="00F356F9" w:rsidP="00F7713C">
      <w:pPr>
        <w:pStyle w:val="Nadpis2"/>
      </w:pPr>
      <w:bookmarkStart w:id="34" w:name="_Toc92670105"/>
      <w:r>
        <w:lastRenderedPageBreak/>
        <w:t>Kibana</w:t>
      </w:r>
      <w:bookmarkEnd w:id="34"/>
    </w:p>
    <w:p w14:paraId="23293C66" w14:textId="2BBA2944" w:rsidR="00A06633" w:rsidRPr="00A06633" w:rsidRDefault="00A06633" w:rsidP="00A06633">
      <w:r>
        <w:t xml:space="preserve">Kibana je open source software, napsaný v JavaScriptu, slouží pro vizualizaci dat ve webovském prohlížeči. Byl napsán pro vizualizaci dat z vyhledávajícího stroje </w:t>
      </w:r>
      <w:r w:rsidR="004B30FC">
        <w:t>ES</w:t>
      </w:r>
      <w:r>
        <w:t xml:space="preserve"> a spolu s nástrojem Logstash tvoří trojici zvanou Elastic Stack (ELK stack).</w:t>
      </w:r>
    </w:p>
    <w:p w14:paraId="189649A0" w14:textId="77777777" w:rsid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800000"/>
          <w:sz w:val="21"/>
          <w:szCs w:val="21"/>
        </w:rPr>
      </w:pPr>
    </w:p>
    <w:p w14:paraId="2137390F" w14:textId="77777777" w:rsid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800000"/>
          <w:sz w:val="21"/>
          <w:szCs w:val="21"/>
        </w:rPr>
      </w:pPr>
    </w:p>
    <w:p w14:paraId="7102F163" w14:textId="58932D21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800000"/>
          <w:sz w:val="21"/>
          <w:szCs w:val="21"/>
        </w:rPr>
        <w:t>kibana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18F360D9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image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docker.elastic.co/kibana/kibana:7.9.3</w:t>
      </w:r>
    </w:p>
    <w:p w14:paraId="4BD71E4D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container_name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sem_kibana</w:t>
      </w:r>
    </w:p>
    <w:p w14:paraId="16B2560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restart</w:t>
      </w:r>
      <w:r w:rsidRPr="002A05FC">
        <w:rPr>
          <w:rFonts w:ascii="Consolas" w:hAnsi="Consolas"/>
          <w:color w:val="000000"/>
          <w:sz w:val="21"/>
          <w:szCs w:val="21"/>
        </w:rPr>
        <w:t xml:space="preserve">: </w:t>
      </w:r>
      <w:r w:rsidRPr="002A05FC">
        <w:rPr>
          <w:rFonts w:ascii="Consolas" w:hAnsi="Consolas"/>
          <w:color w:val="0000FF"/>
          <w:sz w:val="21"/>
          <w:szCs w:val="21"/>
        </w:rPr>
        <w:t>always</w:t>
      </w:r>
    </w:p>
    <w:p w14:paraId="529B0D2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environment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21547D5E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A31515"/>
          <w:sz w:val="21"/>
          <w:szCs w:val="21"/>
        </w:rPr>
        <w:t>"ELASTICSEARCH_URL=http://elasticsearch:9200"</w:t>
      </w:r>
    </w:p>
    <w:p w14:paraId="415A3DB7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A31515"/>
          <w:sz w:val="21"/>
          <w:szCs w:val="21"/>
        </w:rPr>
        <w:t>"SERVER_NAME=127.0.0.1"</w:t>
      </w:r>
    </w:p>
    <w:p w14:paraId="3DFE62A8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ports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631BA451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5601:5601</w:t>
      </w:r>
    </w:p>
    <w:p w14:paraId="367B96BC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</w:t>
      </w:r>
      <w:r w:rsidRPr="002A05FC">
        <w:rPr>
          <w:rFonts w:ascii="Consolas" w:hAnsi="Consolas"/>
          <w:color w:val="800000"/>
          <w:sz w:val="21"/>
          <w:szCs w:val="21"/>
        </w:rPr>
        <w:t>depends_on</w:t>
      </w:r>
      <w:r w:rsidRPr="002A05FC">
        <w:rPr>
          <w:rFonts w:ascii="Consolas" w:hAnsi="Consolas"/>
          <w:color w:val="000000"/>
          <w:sz w:val="21"/>
          <w:szCs w:val="21"/>
        </w:rPr>
        <w:t>:</w:t>
      </w:r>
    </w:p>
    <w:p w14:paraId="3E5285EF" w14:textId="77777777" w:rsidR="002A05FC" w:rsidRPr="002A05FC" w:rsidRDefault="002A05FC" w:rsidP="002A05F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A05FC">
        <w:rPr>
          <w:rFonts w:ascii="Consolas" w:hAnsi="Consolas"/>
          <w:color w:val="000000"/>
          <w:sz w:val="21"/>
          <w:szCs w:val="21"/>
        </w:rPr>
        <w:t xml:space="preserve">      - </w:t>
      </w:r>
      <w:r w:rsidRPr="002A05FC">
        <w:rPr>
          <w:rFonts w:ascii="Consolas" w:hAnsi="Consolas"/>
          <w:color w:val="0000FF"/>
          <w:sz w:val="21"/>
          <w:szCs w:val="21"/>
        </w:rPr>
        <w:t>elasticsearch</w:t>
      </w:r>
    </w:p>
    <w:p w14:paraId="21B535C5" w14:textId="1B3BF498" w:rsidR="00F356F9" w:rsidRDefault="00F356F9" w:rsidP="0032303A"/>
    <w:p w14:paraId="6623383E" w14:textId="2984C724" w:rsidR="00D60690" w:rsidRPr="00D60690" w:rsidRDefault="00D60690" w:rsidP="00D60690">
      <w:pPr>
        <w:jc w:val="center"/>
        <w:rPr>
          <w:i/>
          <w:iCs/>
        </w:rPr>
      </w:pPr>
      <w:r w:rsidRPr="00D60690">
        <w:rPr>
          <w:i/>
          <w:iCs/>
        </w:rPr>
        <w:t xml:space="preserve">Kód </w:t>
      </w:r>
      <w:r>
        <w:rPr>
          <w:i/>
          <w:iCs/>
        </w:rPr>
        <w:t>pro Kibanu</w:t>
      </w:r>
      <w:r w:rsidRPr="00D60690">
        <w:rPr>
          <w:i/>
          <w:iCs/>
        </w:rPr>
        <w:t xml:space="preserve"> z konfiguračního souboru docker-compose.yml</w:t>
      </w:r>
    </w:p>
    <w:p w14:paraId="0DA3ABB9" w14:textId="778A307F" w:rsidR="00F356F9" w:rsidRDefault="00F356F9" w:rsidP="00F7713C">
      <w:pPr>
        <w:pStyle w:val="Nadpis2"/>
      </w:pPr>
      <w:bookmarkStart w:id="35" w:name="_Toc92670106"/>
      <w:r>
        <w:t>Docker</w:t>
      </w:r>
      <w:bookmarkEnd w:id="35"/>
    </w:p>
    <w:p w14:paraId="0B73726C" w14:textId="525AE16C" w:rsidR="00A06633" w:rsidRPr="00A06633" w:rsidRDefault="00A06633" w:rsidP="00A06633">
      <w:r>
        <w:t xml:space="preserve">Pro instalaci všech </w:t>
      </w:r>
      <w:r w:rsidR="00BF53C1">
        <w:t xml:space="preserve">výše uvedených jsem využil technologii Docker, což je open source software, jenž vytváří jednotné rozhraní pro izolované kontejnery, ve kterých fungují různé aplikace. V mém případě se jedná o </w:t>
      </w:r>
      <w:r w:rsidR="004B30FC">
        <w:t>ES</w:t>
      </w:r>
      <w:r w:rsidR="00BF53C1">
        <w:t xml:space="preserve">, </w:t>
      </w:r>
      <w:r w:rsidR="004B30FC">
        <w:t>WP</w:t>
      </w:r>
      <w:r w:rsidR="00BF53C1">
        <w:t xml:space="preserve">, Kibanu a </w:t>
      </w:r>
      <w:r w:rsidR="00661A28">
        <w:t>phpMyAdmin</w:t>
      </w:r>
      <w:r w:rsidR="007626C3">
        <w:t>. Jednotlivé kontejnery obsahují požadovanou aplikaci spolu s jejími soubory. Mezi výhody patří menší velikost a flexibilita. Největší výhodou je to, že je multiplatformní, tudíž funguje na operačních systémech Windows, Linux i macOS.</w:t>
      </w:r>
    </w:p>
    <w:p w14:paraId="4F4BE72B" w14:textId="56837D08" w:rsidR="00D04AE6" w:rsidRDefault="00D04AE6" w:rsidP="000F5ED1">
      <w:pPr>
        <w:pStyle w:val="Nadpis1"/>
      </w:pPr>
      <w:bookmarkStart w:id="36" w:name="_Toc92670107"/>
      <w:r w:rsidRPr="00802D4F">
        <w:lastRenderedPageBreak/>
        <w:t>Způsoby řešení a použité postupy</w:t>
      </w:r>
      <w:bookmarkEnd w:id="36"/>
    </w:p>
    <w:p w14:paraId="0D607812" w14:textId="40C55692" w:rsidR="00E345A1" w:rsidRDefault="00E345A1" w:rsidP="00E345A1">
      <w:pPr>
        <w:pStyle w:val="Nadpis2"/>
      </w:pPr>
      <w:bookmarkStart w:id="37" w:name="_Toc92670108"/>
      <w:r>
        <w:t>Instalace WSL 2 (</w:t>
      </w:r>
      <w:r w:rsidR="00752BB1">
        <w:t>subsystém</w:t>
      </w:r>
      <w:r>
        <w:t>)</w:t>
      </w:r>
      <w:bookmarkEnd w:id="37"/>
    </w:p>
    <w:p w14:paraId="697B2AF5" w14:textId="73B4B470" w:rsidR="00E345A1" w:rsidRDefault="00752BB1" w:rsidP="00E345A1">
      <w:r>
        <w:t>Prvním důležitým krokem, kterým jsem začal byla instalace Windows subsystému pro Linux, jelikož mi usnadňovala práci</w:t>
      </w:r>
      <w:r w:rsidR="009E12AD">
        <w:t>. Začal jsem příkazem pro instalaci WSL.</w:t>
      </w:r>
    </w:p>
    <w:p w14:paraId="767B1AAE" w14:textId="579EBC3F" w:rsidR="009E12AD" w:rsidRPr="00A01737" w:rsidRDefault="009E12AD" w:rsidP="00E345A1">
      <w:pPr>
        <w:rPr>
          <w:rFonts w:ascii="Consolas" w:hAnsi="Consolas"/>
          <w:b/>
          <w:bCs/>
          <w:color w:val="57606A"/>
          <w:sz w:val="20"/>
          <w:szCs w:val="20"/>
        </w:rPr>
      </w:pPr>
      <w:r w:rsidRPr="00A01737">
        <w:rPr>
          <w:rFonts w:ascii="Consolas" w:hAnsi="Consolas"/>
          <w:b/>
          <w:bCs/>
          <w:color w:val="57606A"/>
          <w:sz w:val="20"/>
          <w:szCs w:val="20"/>
        </w:rPr>
        <w:t>wsl –install</w:t>
      </w:r>
    </w:p>
    <w:p w14:paraId="494473A2" w14:textId="5586F5D1" w:rsidR="009E12AD" w:rsidRDefault="009E12AD" w:rsidP="00E345A1">
      <w:r>
        <w:t>Následně jsem musel povolit WSL a virtualizaci.</w:t>
      </w:r>
    </w:p>
    <w:p w14:paraId="70AE095A" w14:textId="66397776" w:rsidR="009E12AD" w:rsidRPr="00A01737" w:rsidRDefault="009E12AD" w:rsidP="00E345A1">
      <w:pPr>
        <w:rPr>
          <w:rFonts w:ascii="Consolas" w:hAnsi="Consolas"/>
          <w:b/>
          <w:bCs/>
          <w:color w:val="57606A"/>
          <w:sz w:val="20"/>
          <w:szCs w:val="20"/>
        </w:rPr>
      </w:pPr>
      <w:r w:rsidRPr="00A01737">
        <w:rPr>
          <w:rFonts w:ascii="Consolas" w:hAnsi="Consolas"/>
          <w:b/>
          <w:bCs/>
          <w:color w:val="57606A"/>
          <w:sz w:val="20"/>
          <w:szCs w:val="20"/>
        </w:rPr>
        <w:t>dism.exe /online /enable-feature /featurename:Microsoft-Windows-Subsystem-Linux /all /norestart</w:t>
      </w:r>
    </w:p>
    <w:p w14:paraId="45A8D9E3" w14:textId="15C3CF9C" w:rsidR="009E12AD" w:rsidRPr="00A01737" w:rsidRDefault="009E12AD" w:rsidP="00E345A1">
      <w:pPr>
        <w:rPr>
          <w:rFonts w:ascii="Consolas" w:hAnsi="Consolas"/>
          <w:b/>
          <w:bCs/>
          <w:color w:val="57606A"/>
          <w:sz w:val="20"/>
          <w:szCs w:val="20"/>
        </w:rPr>
      </w:pPr>
      <w:r w:rsidRPr="00A01737">
        <w:rPr>
          <w:rFonts w:ascii="Consolas" w:hAnsi="Consolas"/>
          <w:b/>
          <w:bCs/>
          <w:color w:val="57606A"/>
          <w:sz w:val="20"/>
          <w:szCs w:val="20"/>
        </w:rPr>
        <w:t>dism.exe /online /enable-feature /featurename:VirtualMachinePlatform /all /norestart</w:t>
      </w:r>
    </w:p>
    <w:p w14:paraId="14006379" w14:textId="464FA48C" w:rsidR="00DE5550" w:rsidRDefault="00DE5550" w:rsidP="00E345A1">
      <w:r>
        <w:t>Dále jsem nastavil WSL 2 jako základní verzi WSL</w:t>
      </w:r>
    </w:p>
    <w:p w14:paraId="786865C6" w14:textId="6527191D" w:rsidR="00DE5550" w:rsidRPr="00A01737" w:rsidRDefault="00DE5550" w:rsidP="00E345A1">
      <w:pPr>
        <w:rPr>
          <w:rFonts w:ascii="Consolas" w:hAnsi="Consolas"/>
          <w:b/>
          <w:bCs/>
          <w:color w:val="57606A"/>
          <w:sz w:val="20"/>
          <w:szCs w:val="20"/>
        </w:rPr>
      </w:pPr>
      <w:r w:rsidRPr="00A01737">
        <w:rPr>
          <w:rFonts w:ascii="Consolas" w:hAnsi="Consolas"/>
          <w:b/>
          <w:bCs/>
          <w:color w:val="57606A"/>
          <w:sz w:val="20"/>
          <w:szCs w:val="20"/>
        </w:rPr>
        <w:t>wsl --set-default-version 2</w:t>
      </w:r>
    </w:p>
    <w:p w14:paraId="27FB4D38" w14:textId="6799F3D8" w:rsidR="00DE5550" w:rsidRDefault="00DE5550" w:rsidP="00E345A1">
      <w:r>
        <w:t>Poté je potřeba stáhnout Ubuntu, například z Microsoft Stor</w:t>
      </w:r>
      <w:r w:rsidR="004B30FC">
        <w:t>e</w:t>
      </w:r>
      <w:r>
        <w:t>. Pro ověření instalace zadáme příkaz:</w:t>
      </w:r>
    </w:p>
    <w:p w14:paraId="43457D1C" w14:textId="4DA8787D" w:rsidR="00DE5550" w:rsidRPr="00A01737" w:rsidRDefault="00DE5550" w:rsidP="00E345A1">
      <w:r w:rsidRPr="00A01737">
        <w:rPr>
          <w:rFonts w:ascii="Consolas" w:hAnsi="Consolas"/>
          <w:b/>
          <w:bCs/>
          <w:color w:val="57606A"/>
          <w:sz w:val="20"/>
          <w:szCs w:val="20"/>
        </w:rPr>
        <w:t xml:space="preserve">wsl --list </w:t>
      </w:r>
      <w:r w:rsidR="006263A8" w:rsidRPr="00A01737">
        <w:rPr>
          <w:rFonts w:ascii="Consolas" w:hAnsi="Consolas"/>
          <w:b/>
          <w:bCs/>
          <w:color w:val="57606A"/>
          <w:sz w:val="20"/>
          <w:szCs w:val="20"/>
        </w:rPr>
        <w:t>–</w:t>
      </w:r>
      <w:r w:rsidRPr="00A01737">
        <w:rPr>
          <w:rFonts w:ascii="Consolas" w:hAnsi="Consolas"/>
          <w:b/>
          <w:bCs/>
          <w:color w:val="57606A"/>
          <w:sz w:val="20"/>
          <w:szCs w:val="20"/>
        </w:rPr>
        <w:t>verbose</w:t>
      </w:r>
      <w:r w:rsidR="003B4184" w:rsidRPr="00A01737">
        <w:rPr>
          <w:rFonts w:ascii="Consolas" w:hAnsi="Consolas"/>
          <w:b/>
          <w:bCs/>
          <w:color w:val="57606A"/>
          <w:sz w:val="20"/>
          <w:szCs w:val="20"/>
        </w:rPr>
        <w:t xml:space="preserve"> </w:t>
      </w:r>
      <w:r w:rsidR="003B4184" w:rsidRPr="00A01737">
        <w:t>(zkráceně</w:t>
      </w:r>
      <w:r w:rsidR="003B4184" w:rsidRPr="00A01737">
        <w:rPr>
          <w:rFonts w:ascii="Consolas" w:hAnsi="Consolas"/>
          <w:b/>
          <w:bCs/>
          <w:color w:val="57606A"/>
          <w:sz w:val="20"/>
          <w:szCs w:val="20"/>
        </w:rPr>
        <w:t xml:space="preserve"> wsl -l -v</w:t>
      </w:r>
      <w:r w:rsidR="003B4184" w:rsidRPr="00A01737">
        <w:t>)</w:t>
      </w:r>
    </w:p>
    <w:p w14:paraId="532323BC" w14:textId="77777777" w:rsidR="00EB4798" w:rsidRDefault="00EB4798" w:rsidP="00E345A1">
      <w:pPr>
        <w:rPr>
          <w:rFonts w:ascii="Consolas" w:hAnsi="Consolas"/>
          <w:b/>
          <w:bCs/>
          <w:color w:val="57606A"/>
          <w:sz w:val="20"/>
          <w:szCs w:val="20"/>
        </w:rPr>
      </w:pPr>
    </w:p>
    <w:p w14:paraId="6BB78DF6" w14:textId="77777777" w:rsidR="00865BB0" w:rsidRDefault="005E0DA2" w:rsidP="00865BB0">
      <w:pPr>
        <w:keepNext/>
        <w:jc w:val="center"/>
      </w:pPr>
      <w:r>
        <w:rPr>
          <w:rFonts w:ascii="Consolas" w:hAnsi="Consolas"/>
          <w:b/>
          <w:bCs/>
          <w:color w:val="57606A"/>
          <w:sz w:val="20"/>
          <w:szCs w:val="20"/>
        </w:rPr>
        <w:pict w14:anchorId="73FFA399">
          <v:shape id="_x0000_i1026" type="#_x0000_t75" style="width:296.4pt;height:67.3pt">
            <v:imagedata r:id="rId11" o:title=""/>
          </v:shape>
        </w:pict>
      </w:r>
    </w:p>
    <w:p w14:paraId="2DFF3930" w14:textId="613328D0" w:rsidR="006263A8" w:rsidRPr="004B0B24" w:rsidRDefault="00865BB0" w:rsidP="004B0B24">
      <w:pPr>
        <w:pStyle w:val="Titulek"/>
        <w:rPr>
          <w:rFonts w:ascii="Consolas" w:hAnsi="Consolas"/>
          <w:b/>
          <w:bCs/>
          <w:i/>
          <w:iCs/>
          <w:color w:val="57606A"/>
          <w:sz w:val="20"/>
          <w:szCs w:val="20"/>
        </w:rPr>
      </w:pPr>
      <w:r w:rsidRPr="003B70BD">
        <w:rPr>
          <w:i/>
          <w:iCs/>
        </w:rPr>
        <w:t xml:space="preserve">Obrázek </w:t>
      </w:r>
      <w:r w:rsidRPr="003B70BD">
        <w:rPr>
          <w:i/>
          <w:iCs/>
        </w:rPr>
        <w:fldChar w:fldCharType="begin"/>
      </w:r>
      <w:r w:rsidRPr="003B70BD">
        <w:rPr>
          <w:i/>
          <w:iCs/>
        </w:rPr>
        <w:instrText xml:space="preserve"> SEQ Obrázek \* ARABIC </w:instrText>
      </w:r>
      <w:r w:rsidRPr="003B70BD">
        <w:rPr>
          <w:i/>
          <w:iCs/>
        </w:rPr>
        <w:fldChar w:fldCharType="separate"/>
      </w:r>
      <w:r w:rsidR="00260686">
        <w:rPr>
          <w:i/>
          <w:iCs/>
          <w:noProof/>
        </w:rPr>
        <w:t>1</w:t>
      </w:r>
      <w:r w:rsidRPr="003B70BD">
        <w:rPr>
          <w:i/>
          <w:iCs/>
        </w:rPr>
        <w:fldChar w:fldCharType="end"/>
      </w:r>
      <w:r w:rsidRPr="003B70BD">
        <w:rPr>
          <w:i/>
          <w:iCs/>
        </w:rPr>
        <w:t xml:space="preserve"> Výpis z terminálu po zadání výše uvedeného příkazu</w:t>
      </w:r>
    </w:p>
    <w:p w14:paraId="7206809A" w14:textId="390A29BA" w:rsidR="00E345A1" w:rsidRDefault="00E345A1" w:rsidP="00E345A1">
      <w:pPr>
        <w:pStyle w:val="Nadpis2"/>
      </w:pPr>
      <w:bookmarkStart w:id="38" w:name="_Toc92670109"/>
      <w:r>
        <w:t>Instalace Docker desktop</w:t>
      </w:r>
      <w:bookmarkEnd w:id="38"/>
    </w:p>
    <w:p w14:paraId="62ACCC02" w14:textId="3E224F76" w:rsidR="00EB4798" w:rsidRDefault="004C2017" w:rsidP="004C2017">
      <w:r>
        <w:t xml:space="preserve">Jako další krok bylo třeba si nainstalovat Docker Desktop </w:t>
      </w:r>
      <w:r w:rsidR="00EB4798">
        <w:t>a správně ho nakonfigurovat. Musíme se ujistit, že instalace požadavků pro WSL 2 (</w:t>
      </w:r>
      <w:r w:rsidR="004B0B24">
        <w:t>viz. obrázek číslo 2</w:t>
      </w:r>
      <w:r w:rsidR="00EB4798">
        <w:t>) je povolena.</w:t>
      </w:r>
    </w:p>
    <w:p w14:paraId="32D30630" w14:textId="3A12F2D2" w:rsidR="009D505C" w:rsidRDefault="00C72836" w:rsidP="009D505C">
      <w:pPr>
        <w:keepNext/>
        <w:jc w:val="center"/>
      </w:pPr>
      <w:r>
        <w:lastRenderedPageBreak/>
        <w:pict w14:anchorId="22205623">
          <v:shape id="_x0000_i1027" type="#_x0000_t75" style="width:317.9pt;height:108.45pt">
            <v:imagedata r:id="rId12" o:title=""/>
          </v:shape>
        </w:pict>
      </w:r>
    </w:p>
    <w:p w14:paraId="492C1A60" w14:textId="6D464C1F" w:rsidR="00EB4798" w:rsidRPr="004B0B24" w:rsidRDefault="009D505C" w:rsidP="009D505C">
      <w:pPr>
        <w:pStyle w:val="Titulek"/>
        <w:rPr>
          <w:i/>
          <w:iCs/>
        </w:rPr>
      </w:pPr>
      <w:r w:rsidRPr="004B0B24">
        <w:rPr>
          <w:i/>
          <w:iCs/>
        </w:rPr>
        <w:t xml:space="preserve">Obrázek </w:t>
      </w:r>
      <w:r w:rsidRPr="004B0B24">
        <w:rPr>
          <w:i/>
          <w:iCs/>
        </w:rPr>
        <w:fldChar w:fldCharType="begin"/>
      </w:r>
      <w:r w:rsidRPr="004B0B24">
        <w:rPr>
          <w:i/>
          <w:iCs/>
        </w:rPr>
        <w:instrText xml:space="preserve"> SEQ Obrázek \* ARABIC </w:instrText>
      </w:r>
      <w:r w:rsidRPr="004B0B24">
        <w:rPr>
          <w:i/>
          <w:iCs/>
        </w:rPr>
        <w:fldChar w:fldCharType="separate"/>
      </w:r>
      <w:r w:rsidR="00260686">
        <w:rPr>
          <w:i/>
          <w:iCs/>
          <w:noProof/>
        </w:rPr>
        <w:t>2</w:t>
      </w:r>
      <w:r w:rsidRPr="004B0B24">
        <w:rPr>
          <w:i/>
          <w:iCs/>
        </w:rPr>
        <w:fldChar w:fldCharType="end"/>
      </w:r>
      <w:r w:rsidRPr="004B0B24">
        <w:rPr>
          <w:i/>
          <w:iCs/>
        </w:rPr>
        <w:t xml:space="preserve"> Instalace požadavků pro WSL 2</w:t>
      </w:r>
    </w:p>
    <w:p w14:paraId="017AA3EC" w14:textId="1CE95E50" w:rsidR="00241492" w:rsidRDefault="00EB4798" w:rsidP="004C2017">
      <w:r>
        <w:t xml:space="preserve">Po instalaci bychom měli mít funkční Docker Desktop, pro ověření můžeme zkusit </w:t>
      </w:r>
      <w:r w:rsidR="00B02A74">
        <w:t>spustit docker</w:t>
      </w:r>
      <w:r w:rsidR="00241492">
        <w:t xml:space="preserve"> soubor, v mém případě „docker-compose.yaml“ </w:t>
      </w:r>
      <w:r w:rsidR="00AB3880">
        <w:t xml:space="preserve">(musíme se nacházet v dané složce) </w:t>
      </w:r>
      <w:r w:rsidR="00241492">
        <w:t>pomocí příkazu:</w:t>
      </w:r>
    </w:p>
    <w:p w14:paraId="74702C51" w14:textId="337C6441" w:rsidR="00241492" w:rsidRPr="00D60690" w:rsidRDefault="00241492" w:rsidP="004C2017">
      <w:pPr>
        <w:rPr>
          <w:rFonts w:ascii="Consolas" w:hAnsi="Consolas"/>
          <w:b/>
          <w:bCs/>
          <w:i/>
          <w:iCs/>
          <w:color w:val="57606A"/>
          <w:sz w:val="20"/>
          <w:szCs w:val="20"/>
        </w:rPr>
      </w:pPr>
      <w:r w:rsidRPr="00D60690">
        <w:rPr>
          <w:rFonts w:ascii="Consolas" w:hAnsi="Consolas"/>
          <w:b/>
          <w:bCs/>
          <w:i/>
          <w:iCs/>
          <w:color w:val="57606A"/>
          <w:sz w:val="20"/>
          <w:szCs w:val="20"/>
        </w:rPr>
        <w:t xml:space="preserve">docker-compose up </w:t>
      </w:r>
    </w:p>
    <w:p w14:paraId="461ECE75" w14:textId="6102C4A0" w:rsidR="008D618E" w:rsidRPr="008D618E" w:rsidRDefault="008D618E" w:rsidP="004C2017">
      <w:r w:rsidRPr="008D618E">
        <w:t xml:space="preserve">Pro ukončení pak stačí </w:t>
      </w:r>
      <w:r w:rsidRPr="00B02A74">
        <w:rPr>
          <w:rFonts w:ascii="Consolas" w:hAnsi="Consolas"/>
          <w:b/>
          <w:bCs/>
          <w:color w:val="57606A"/>
          <w:sz w:val="20"/>
          <w:szCs w:val="20"/>
        </w:rPr>
        <w:t>Ctrl + C</w:t>
      </w:r>
    </w:p>
    <w:p w14:paraId="50E1DA42" w14:textId="77777777" w:rsidR="003B70BD" w:rsidRDefault="00C72836" w:rsidP="003B70BD">
      <w:pPr>
        <w:keepNext/>
        <w:jc w:val="center"/>
      </w:pPr>
      <w:r>
        <w:rPr>
          <w:rFonts w:ascii="Consolas" w:hAnsi="Consolas"/>
          <w:b/>
          <w:bCs/>
          <w:color w:val="57606A"/>
          <w:sz w:val="20"/>
          <w:szCs w:val="20"/>
        </w:rPr>
        <w:pict w14:anchorId="5D8BC65E">
          <v:shape id="_x0000_i1028" type="#_x0000_t75" style="width:406.75pt;height:200.1pt">
            <v:imagedata r:id="rId13" o:title=""/>
          </v:shape>
        </w:pict>
      </w:r>
    </w:p>
    <w:p w14:paraId="57EBFED4" w14:textId="2E2C5D0C" w:rsidR="00AB3880" w:rsidRPr="003B70BD" w:rsidRDefault="003B70BD" w:rsidP="003B70BD">
      <w:pPr>
        <w:pStyle w:val="Titulek"/>
        <w:rPr>
          <w:rFonts w:ascii="Consolas" w:hAnsi="Consolas"/>
          <w:b/>
          <w:bCs/>
          <w:i/>
          <w:iCs/>
          <w:color w:val="57606A"/>
          <w:sz w:val="20"/>
          <w:szCs w:val="20"/>
        </w:rPr>
      </w:pPr>
      <w:r w:rsidRPr="003B70BD">
        <w:rPr>
          <w:i/>
          <w:iCs/>
        </w:rPr>
        <w:t xml:space="preserve">Obrázek </w:t>
      </w:r>
      <w:r w:rsidRPr="003B70BD">
        <w:rPr>
          <w:i/>
          <w:iCs/>
        </w:rPr>
        <w:fldChar w:fldCharType="begin"/>
      </w:r>
      <w:r w:rsidRPr="003B70BD">
        <w:rPr>
          <w:i/>
          <w:iCs/>
        </w:rPr>
        <w:instrText xml:space="preserve"> SEQ Obrázek \* ARABIC </w:instrText>
      </w:r>
      <w:r w:rsidRPr="003B70BD">
        <w:rPr>
          <w:i/>
          <w:iCs/>
        </w:rPr>
        <w:fldChar w:fldCharType="separate"/>
      </w:r>
      <w:r w:rsidR="00260686">
        <w:rPr>
          <w:i/>
          <w:iCs/>
          <w:noProof/>
        </w:rPr>
        <w:t>3</w:t>
      </w:r>
      <w:r w:rsidRPr="003B70BD">
        <w:rPr>
          <w:i/>
          <w:iCs/>
        </w:rPr>
        <w:fldChar w:fldCharType="end"/>
      </w:r>
      <w:r w:rsidRPr="003B70BD">
        <w:rPr>
          <w:i/>
          <w:iCs/>
        </w:rPr>
        <w:t xml:space="preserve"> Terminál po zadání příkazu docker-compose up</w:t>
      </w:r>
    </w:p>
    <w:p w14:paraId="2FC68EC0" w14:textId="4257F734" w:rsidR="00241492" w:rsidRDefault="00241492" w:rsidP="004C2017">
      <w:r>
        <w:t>Pro spuštění kontejneru je také možné za příkaz dodat -</w:t>
      </w:r>
      <w:r w:rsidR="00AB3880">
        <w:t>d</w:t>
      </w:r>
      <w:r>
        <w:t>, což nedoporučuji, neuvidíme případné chyby v</w:t>
      </w:r>
      <w:r w:rsidR="00B02A74">
        <w:t> </w:t>
      </w:r>
      <w:r>
        <w:t>terminálu</w:t>
      </w:r>
      <w:r w:rsidR="00B02A74">
        <w:t xml:space="preserve"> a pro vypnutí musíme zadat příkaz:</w:t>
      </w:r>
    </w:p>
    <w:p w14:paraId="607689F9" w14:textId="471641CD" w:rsidR="00B02A74" w:rsidRPr="00D60690" w:rsidRDefault="00B02A74" w:rsidP="004C2017">
      <w:pPr>
        <w:rPr>
          <w:rFonts w:ascii="Consolas" w:hAnsi="Consolas"/>
          <w:b/>
          <w:bCs/>
          <w:i/>
          <w:iCs/>
          <w:color w:val="57606A"/>
          <w:sz w:val="20"/>
          <w:szCs w:val="20"/>
        </w:rPr>
      </w:pPr>
      <w:r w:rsidRPr="00D60690">
        <w:rPr>
          <w:rFonts w:ascii="Consolas" w:hAnsi="Consolas"/>
          <w:b/>
          <w:bCs/>
          <w:i/>
          <w:iCs/>
          <w:color w:val="57606A"/>
          <w:sz w:val="20"/>
          <w:szCs w:val="20"/>
        </w:rPr>
        <w:t>docker-compose down</w:t>
      </w:r>
    </w:p>
    <w:p w14:paraId="56BDB734" w14:textId="77777777" w:rsidR="003B70BD" w:rsidRDefault="00C72836" w:rsidP="003B70BD">
      <w:pPr>
        <w:keepNext/>
        <w:jc w:val="center"/>
      </w:pPr>
      <w:r>
        <w:lastRenderedPageBreak/>
        <w:pict w14:anchorId="0287E7F5">
          <v:shape id="_x0000_i1029" type="#_x0000_t75" style="width:354.4pt;height:85.1pt">
            <v:imagedata r:id="rId14" o:title=""/>
          </v:shape>
        </w:pict>
      </w:r>
    </w:p>
    <w:p w14:paraId="20ACE4C3" w14:textId="42A67E4F" w:rsidR="00AB3880" w:rsidRPr="003B70BD" w:rsidRDefault="003B70BD" w:rsidP="003B70BD">
      <w:pPr>
        <w:pStyle w:val="Titulek"/>
        <w:rPr>
          <w:i/>
          <w:iCs/>
        </w:rPr>
      </w:pPr>
      <w:r w:rsidRPr="003B70BD">
        <w:rPr>
          <w:i/>
          <w:iCs/>
        </w:rPr>
        <w:t xml:space="preserve">Obrázek </w:t>
      </w:r>
      <w:r w:rsidRPr="003B70BD">
        <w:rPr>
          <w:i/>
          <w:iCs/>
        </w:rPr>
        <w:fldChar w:fldCharType="begin"/>
      </w:r>
      <w:r w:rsidRPr="003B70BD">
        <w:rPr>
          <w:i/>
          <w:iCs/>
        </w:rPr>
        <w:instrText xml:space="preserve"> SEQ Obrázek \* ARABIC </w:instrText>
      </w:r>
      <w:r w:rsidRPr="003B70BD">
        <w:rPr>
          <w:i/>
          <w:iCs/>
        </w:rPr>
        <w:fldChar w:fldCharType="separate"/>
      </w:r>
      <w:r w:rsidR="00260686">
        <w:rPr>
          <w:i/>
          <w:iCs/>
          <w:noProof/>
        </w:rPr>
        <w:t>4</w:t>
      </w:r>
      <w:r w:rsidRPr="003B70BD">
        <w:rPr>
          <w:i/>
          <w:iCs/>
        </w:rPr>
        <w:fldChar w:fldCharType="end"/>
      </w:r>
      <w:r w:rsidRPr="003B70BD">
        <w:rPr>
          <w:i/>
          <w:iCs/>
        </w:rPr>
        <w:t xml:space="preserve"> Terminál po zadání příkazu docker-compose up -d</w:t>
      </w:r>
    </w:p>
    <w:p w14:paraId="761C5567" w14:textId="77777777" w:rsidR="00AB3880" w:rsidRPr="00241492" w:rsidRDefault="00AB3880" w:rsidP="004C2017"/>
    <w:p w14:paraId="6BC4FBDB" w14:textId="7B7542AE" w:rsidR="00E345A1" w:rsidRDefault="005E0DA2" w:rsidP="00E345A1">
      <w:pPr>
        <w:pStyle w:val="Nadpis2"/>
      </w:pPr>
      <w:bookmarkStart w:id="39" w:name="_Toc92670110"/>
      <w:r>
        <w:rPr>
          <w:noProof/>
        </w:rPr>
        <w:pict w14:anchorId="6C6ED2C5">
          <v:shape id="_x0000_s2061" type="#_x0000_t75" style="position:absolute;left:0;text-align:left;margin-left:249.65pt;margin-top:186.75pt;width:189.75pt;height:344.25pt;z-index:1;mso-position-horizontal-relative:margin;mso-position-vertical-relative:margin">
            <v:imagedata r:id="rId15" o:title=""/>
            <w10:wrap type="square" anchorx="margin" anchory="margin"/>
          </v:shape>
        </w:pict>
      </w:r>
      <w:r w:rsidR="00E345A1">
        <w:t>Konfigurace Wordpress</w:t>
      </w:r>
      <w:bookmarkEnd w:id="39"/>
    </w:p>
    <w:p w14:paraId="7E0F423A" w14:textId="30223FC9" w:rsidR="00AB3880" w:rsidRDefault="005E2141" w:rsidP="00AB3880">
      <w:r>
        <w:t xml:space="preserve">První krok, který ve </w:t>
      </w:r>
      <w:r w:rsidR="004B30FC">
        <w:t>WP</w:t>
      </w:r>
      <w:r>
        <w:t xml:space="preserve"> musíme udělat je nastavení lokalizace. </w:t>
      </w:r>
      <w:r w:rsidR="004B30FC">
        <w:t>WP</w:t>
      </w:r>
      <w:r>
        <w:t xml:space="preserve"> disponuje velkou škálou jazyků mimo jiné i češtinou. V další části je potřeba pojmenovat stránku a vytvořit si administrativní účet, pomocí jej budeme stránku spravovat</w:t>
      </w:r>
      <w:r w:rsidR="008D618E">
        <w:t>, je možnost si upravit heslo, v případě velmi slabého hesla musíme zaškrtnout kolonku</w:t>
      </w:r>
      <w:r>
        <w:t xml:space="preserve">. Po dokončení všech kroků se dostaneme do menu </w:t>
      </w:r>
      <w:r w:rsidR="004B30FC">
        <w:t>WP</w:t>
      </w:r>
      <w:r>
        <w:t xml:space="preserve"> takzvanou nástěnku.</w:t>
      </w:r>
    </w:p>
    <w:p w14:paraId="66FF67EE" w14:textId="64FCE0D9" w:rsidR="008D618E" w:rsidRDefault="008D618E" w:rsidP="00AB3880">
      <w:r>
        <w:t>Nalevo se nachází všechny důležité záložky, uprostřed jsou pak různé tipy a možnosti, jak rychle vytvářet stránky, příspěvky či upravovat menu. Při kliknutí na tlačítko s názvem stránky v levém horním rohu se dostaneme na naší webovou stránku.</w:t>
      </w:r>
    </w:p>
    <w:p w14:paraId="4F186E9C" w14:textId="1E09DD23" w:rsidR="003B70BD" w:rsidRDefault="003B70BD" w:rsidP="003B70BD">
      <w:pPr>
        <w:keepNext/>
        <w:jc w:val="center"/>
      </w:pPr>
    </w:p>
    <w:p w14:paraId="544AD347" w14:textId="0F6B099B" w:rsidR="00FA066E" w:rsidRPr="009D505C" w:rsidRDefault="003B70BD" w:rsidP="003B70BD">
      <w:pPr>
        <w:pStyle w:val="Titulek"/>
        <w:rPr>
          <w:i/>
          <w:iCs/>
        </w:rPr>
      </w:pPr>
      <w:r w:rsidRPr="009D505C">
        <w:rPr>
          <w:i/>
          <w:iCs/>
        </w:rPr>
        <w:t xml:space="preserve">Obrázek </w:t>
      </w:r>
      <w:r w:rsidRPr="009D505C">
        <w:rPr>
          <w:i/>
          <w:iCs/>
        </w:rPr>
        <w:fldChar w:fldCharType="begin"/>
      </w:r>
      <w:r w:rsidRPr="009D505C">
        <w:rPr>
          <w:i/>
          <w:iCs/>
        </w:rPr>
        <w:instrText xml:space="preserve"> SEQ Obrázek \* ARABIC </w:instrText>
      </w:r>
      <w:r w:rsidRPr="009D505C">
        <w:rPr>
          <w:i/>
          <w:iCs/>
        </w:rPr>
        <w:fldChar w:fldCharType="separate"/>
      </w:r>
      <w:r w:rsidR="00260686">
        <w:rPr>
          <w:i/>
          <w:iCs/>
          <w:noProof/>
        </w:rPr>
        <w:t>5</w:t>
      </w:r>
      <w:r w:rsidRPr="009D505C">
        <w:rPr>
          <w:i/>
          <w:iCs/>
        </w:rPr>
        <w:fldChar w:fldCharType="end"/>
      </w:r>
      <w:r w:rsidRPr="009D505C">
        <w:rPr>
          <w:i/>
          <w:iCs/>
        </w:rPr>
        <w:t xml:space="preserve"> První věc, kterou uvidíme po správné instalaci WP je výběr jazyka (lokalizace)</w:t>
      </w:r>
    </w:p>
    <w:p w14:paraId="598DA634" w14:textId="77777777" w:rsidR="009D505C" w:rsidRDefault="00C72836" w:rsidP="009D505C">
      <w:pPr>
        <w:keepNext/>
        <w:jc w:val="center"/>
      </w:pPr>
      <w:r>
        <w:lastRenderedPageBreak/>
        <w:pict w14:anchorId="665984F6">
          <v:shape id="_x0000_i1031" type="#_x0000_t75" style="width:325.4pt;height:340.35pt">
            <v:imagedata r:id="rId16" o:title=""/>
          </v:shape>
        </w:pict>
      </w:r>
    </w:p>
    <w:p w14:paraId="473CCAAF" w14:textId="76279DF3" w:rsidR="00FA066E" w:rsidRPr="009D505C" w:rsidRDefault="009D505C" w:rsidP="009D505C">
      <w:pPr>
        <w:pStyle w:val="Titulek"/>
        <w:rPr>
          <w:i/>
          <w:iCs/>
        </w:rPr>
      </w:pPr>
      <w:r w:rsidRPr="009D505C">
        <w:rPr>
          <w:i/>
          <w:iCs/>
        </w:rPr>
        <w:t xml:space="preserve">Obrázek </w:t>
      </w:r>
      <w:r w:rsidRPr="009D505C">
        <w:rPr>
          <w:i/>
          <w:iCs/>
        </w:rPr>
        <w:fldChar w:fldCharType="begin"/>
      </w:r>
      <w:r w:rsidRPr="009D505C">
        <w:rPr>
          <w:i/>
          <w:iCs/>
        </w:rPr>
        <w:instrText xml:space="preserve"> SEQ Obrázek \* ARABIC </w:instrText>
      </w:r>
      <w:r w:rsidRPr="009D505C">
        <w:rPr>
          <w:i/>
          <w:iCs/>
        </w:rPr>
        <w:fldChar w:fldCharType="separate"/>
      </w:r>
      <w:r w:rsidR="00260686">
        <w:rPr>
          <w:i/>
          <w:iCs/>
          <w:noProof/>
        </w:rPr>
        <w:t>6</w:t>
      </w:r>
      <w:r w:rsidRPr="009D505C">
        <w:rPr>
          <w:i/>
          <w:iCs/>
        </w:rPr>
        <w:fldChar w:fldCharType="end"/>
      </w:r>
      <w:r w:rsidRPr="009D505C">
        <w:rPr>
          <w:i/>
          <w:iCs/>
        </w:rPr>
        <w:t xml:space="preserve"> Prvotní nastavení WP stránky</w:t>
      </w:r>
    </w:p>
    <w:p w14:paraId="05131F58" w14:textId="7F3EBDDE" w:rsidR="009D505C" w:rsidRDefault="00C72836" w:rsidP="009D505C">
      <w:pPr>
        <w:keepNext/>
        <w:jc w:val="center"/>
      </w:pPr>
      <w:r>
        <w:pict w14:anchorId="38DFCE29">
          <v:shape id="_x0000_i1032" type="#_x0000_t75" style="width:304.85pt;height:222.55pt">
            <v:imagedata r:id="rId17" o:title=""/>
          </v:shape>
        </w:pict>
      </w:r>
    </w:p>
    <w:p w14:paraId="33DC7F70" w14:textId="313213DF" w:rsidR="0039720C" w:rsidRPr="009D505C" w:rsidRDefault="009D505C" w:rsidP="009D505C">
      <w:pPr>
        <w:pStyle w:val="Titulek"/>
        <w:rPr>
          <w:i/>
          <w:iCs/>
        </w:rPr>
      </w:pPr>
      <w:r w:rsidRPr="009D505C">
        <w:rPr>
          <w:i/>
          <w:iCs/>
        </w:rPr>
        <w:t xml:space="preserve">Obrázek </w:t>
      </w:r>
      <w:r w:rsidRPr="009D505C">
        <w:rPr>
          <w:i/>
          <w:iCs/>
        </w:rPr>
        <w:fldChar w:fldCharType="begin"/>
      </w:r>
      <w:r w:rsidRPr="009D505C">
        <w:rPr>
          <w:i/>
          <w:iCs/>
        </w:rPr>
        <w:instrText xml:space="preserve"> SEQ Obrázek \* ARABIC </w:instrText>
      </w:r>
      <w:r w:rsidRPr="009D505C">
        <w:rPr>
          <w:i/>
          <w:iCs/>
        </w:rPr>
        <w:fldChar w:fldCharType="separate"/>
      </w:r>
      <w:r w:rsidR="00260686">
        <w:rPr>
          <w:i/>
          <w:iCs/>
          <w:noProof/>
        </w:rPr>
        <w:t>7</w:t>
      </w:r>
      <w:r w:rsidRPr="009D505C">
        <w:rPr>
          <w:i/>
          <w:iCs/>
        </w:rPr>
        <w:fldChar w:fldCharType="end"/>
      </w:r>
      <w:r w:rsidRPr="009D505C">
        <w:rPr>
          <w:i/>
          <w:iCs/>
        </w:rPr>
        <w:t xml:space="preserve"> Nástěnka WordPressu</w:t>
      </w:r>
    </w:p>
    <w:p w14:paraId="6EA03CA4" w14:textId="2E57342A" w:rsidR="00B514BE" w:rsidRDefault="00E345A1" w:rsidP="00B514BE">
      <w:pPr>
        <w:pStyle w:val="Nadpis2"/>
      </w:pPr>
      <w:bookmarkStart w:id="40" w:name="_Toc92670111"/>
      <w:r>
        <w:lastRenderedPageBreak/>
        <w:t>Pluginy</w:t>
      </w:r>
      <w:bookmarkEnd w:id="40"/>
    </w:p>
    <w:p w14:paraId="627903A0" w14:textId="75C56032" w:rsidR="00B514BE" w:rsidRPr="00B514BE" w:rsidRDefault="00B514BE" w:rsidP="00B514BE">
      <w:r>
        <w:t>Instalace pluginů je vskutku jednoduchá v</w:t>
      </w:r>
      <w:r w:rsidR="00FA08F7">
        <w:t> levé liště najedeme na „pluginy“ a rozklikneme „instalace pluginů“, poté stačí napsal do vyhledávání název hledaného pluginu a dát ho instalovat, můžeme taky spustit automatické aktualizace či nepoužívané pluginy smazat.</w:t>
      </w:r>
    </w:p>
    <w:p w14:paraId="79E52951" w14:textId="2947B058" w:rsidR="00B514BE" w:rsidRDefault="00B514BE" w:rsidP="00B514BE">
      <w:pPr>
        <w:pStyle w:val="Nadpis3"/>
      </w:pPr>
      <w:bookmarkStart w:id="41" w:name="_Toc92670112"/>
      <w:r>
        <w:t>ElasticPress</w:t>
      </w:r>
      <w:bookmarkEnd w:id="41"/>
    </w:p>
    <w:p w14:paraId="69A2279F" w14:textId="3F0D5345" w:rsidR="00B514BE" w:rsidRDefault="00FA08F7" w:rsidP="00B514BE">
      <w:r>
        <w:t xml:space="preserve">Poté co máme nainstalovaný plugin ElasticPress je třeba v nastavení </w:t>
      </w:r>
      <w:r w:rsidR="008E42C9">
        <w:t xml:space="preserve">nastavit správný hosting pro náš plugin, ten se nastavuje tak, že zadáme </w:t>
      </w:r>
      <w:hyperlink r:id="rId18" w:history="1">
        <w:r w:rsidR="008E42C9" w:rsidRPr="00534679">
          <w:rPr>
            <w:rStyle w:val="Hypertextovodkaz"/>
            <w:i/>
            <w:iCs/>
          </w:rPr>
          <w:t>http://[název</w:t>
        </w:r>
      </w:hyperlink>
      <w:r w:rsidR="008E42C9" w:rsidRPr="00534679">
        <w:rPr>
          <w:i/>
          <w:iCs/>
        </w:rPr>
        <w:t xml:space="preserve"> ES kontejneru: a port na</w:t>
      </w:r>
      <w:r w:rsidR="004B0B24">
        <w:rPr>
          <w:i/>
          <w:iCs/>
        </w:rPr>
        <w:t> </w:t>
      </w:r>
      <w:r w:rsidR="008E42C9" w:rsidRPr="00534679">
        <w:rPr>
          <w:i/>
          <w:iCs/>
        </w:rPr>
        <w:t>kterém ES běží]</w:t>
      </w:r>
      <w:r w:rsidR="008E42C9">
        <w:t xml:space="preserve">, výsledek bude vypadat nějak takto: </w:t>
      </w:r>
    </w:p>
    <w:p w14:paraId="2795BB1E" w14:textId="4F65CEB1" w:rsidR="009D505C" w:rsidRDefault="005E0DA2" w:rsidP="009D505C">
      <w:pPr>
        <w:keepNext/>
        <w:jc w:val="center"/>
      </w:pPr>
      <w:r>
        <w:pict w14:anchorId="05489C3A">
          <v:shape id="_x0000_i1033" type="#_x0000_t75" style="width:366.55pt;height:259pt">
            <v:imagedata r:id="rId19" o:title=""/>
          </v:shape>
        </w:pict>
      </w:r>
    </w:p>
    <w:p w14:paraId="7AC7581A" w14:textId="14286E1B" w:rsidR="008E42C9" w:rsidRPr="009D505C" w:rsidRDefault="009D505C" w:rsidP="009D505C">
      <w:pPr>
        <w:pStyle w:val="Titulek"/>
        <w:rPr>
          <w:i/>
          <w:iCs/>
        </w:rPr>
      </w:pPr>
      <w:r w:rsidRPr="009D505C">
        <w:rPr>
          <w:i/>
          <w:iCs/>
        </w:rPr>
        <w:t xml:space="preserve">Obrázek </w:t>
      </w:r>
      <w:r w:rsidRPr="009D505C">
        <w:rPr>
          <w:i/>
          <w:iCs/>
        </w:rPr>
        <w:fldChar w:fldCharType="begin"/>
      </w:r>
      <w:r w:rsidRPr="009D505C">
        <w:rPr>
          <w:i/>
          <w:iCs/>
        </w:rPr>
        <w:instrText xml:space="preserve"> SEQ Obrázek \* ARABIC </w:instrText>
      </w:r>
      <w:r w:rsidRPr="009D505C">
        <w:rPr>
          <w:i/>
          <w:iCs/>
        </w:rPr>
        <w:fldChar w:fldCharType="separate"/>
      </w:r>
      <w:r w:rsidR="00260686">
        <w:rPr>
          <w:i/>
          <w:iCs/>
          <w:noProof/>
        </w:rPr>
        <w:t>8</w:t>
      </w:r>
      <w:r w:rsidRPr="009D505C">
        <w:rPr>
          <w:i/>
          <w:iCs/>
        </w:rPr>
        <w:fldChar w:fldCharType="end"/>
      </w:r>
      <w:r w:rsidRPr="009D505C">
        <w:rPr>
          <w:i/>
          <w:iCs/>
        </w:rPr>
        <w:t xml:space="preserve"> Nastavení pluginu ElasticPress</w:t>
      </w:r>
    </w:p>
    <w:p w14:paraId="51B53181" w14:textId="631C84A8" w:rsidR="002E7BE5" w:rsidRPr="00B514BE" w:rsidRDefault="002E7BE5" w:rsidP="00B514BE">
      <w:r>
        <w:t>ElasticPress nám poté sám nabídne indexaci prvků, poté můžeme již používat jeho funkce a vše co plugin nabízí.</w:t>
      </w:r>
    </w:p>
    <w:p w14:paraId="55235CD2" w14:textId="1AE36E8C" w:rsidR="00B514BE" w:rsidRDefault="00B514BE" w:rsidP="00B514BE">
      <w:pPr>
        <w:pStyle w:val="Nadpis3"/>
      </w:pPr>
      <w:bookmarkStart w:id="42" w:name="_Toc92670113"/>
      <w:r>
        <w:t>WooCommerce</w:t>
      </w:r>
      <w:bookmarkEnd w:id="42"/>
    </w:p>
    <w:p w14:paraId="31F2A8E8" w14:textId="544C8C12" w:rsidR="00230592" w:rsidRPr="000E7143" w:rsidRDefault="008E42C9" w:rsidP="000E7143">
      <w:r>
        <w:t>Tento plugin nevyžaduje žádný zvláštní hosting, slouží k velmi jednoduché tvorbě e-shopu</w:t>
      </w:r>
      <w:r w:rsidR="002E3073">
        <w:t xml:space="preserve"> a jeho provozování. Obsahuje prakticky vše, co pro tvorbu e-shopu potřebujete</w:t>
      </w:r>
    </w:p>
    <w:p w14:paraId="6B5A23DF" w14:textId="4E6B545F" w:rsidR="002E5343" w:rsidRDefault="002E5343" w:rsidP="000F5ED1">
      <w:pPr>
        <w:pStyle w:val="Nadpis1"/>
      </w:pPr>
      <w:bookmarkStart w:id="43" w:name="_Toc92670114"/>
      <w:r>
        <w:lastRenderedPageBreak/>
        <w:t>ELAsticpress</w:t>
      </w:r>
      <w:bookmarkEnd w:id="43"/>
    </w:p>
    <w:p w14:paraId="06909A5B" w14:textId="204FE179" w:rsidR="002E5343" w:rsidRDefault="002E5343" w:rsidP="002E5343">
      <w:pPr>
        <w:pStyle w:val="Nadpis2"/>
      </w:pPr>
      <w:bookmarkStart w:id="44" w:name="_Toc92670115"/>
      <w:r>
        <w:t>Funkce</w:t>
      </w:r>
      <w:bookmarkEnd w:id="44"/>
    </w:p>
    <w:p w14:paraId="33899714" w14:textId="092FBA1F" w:rsidR="0075428D" w:rsidRPr="0075428D" w:rsidRDefault="00021605" w:rsidP="0075428D">
      <w:r>
        <w:t>ElasticPress má plno dostupných funkcí pro vylepšení vyhledávání na stránce či k přehlednosti minulosti vyhledávání. Většinou funkcí jde jednoduše zapnout tím, že jí přepneme ze stavu „zakázáno“ na stav „povoleno“</w:t>
      </w:r>
      <w:r w:rsidR="00A9393A">
        <w:t xml:space="preserve">, ve většině případů je pak funkčnost okamžitá, můžou se zde ale vyskytovat občasné chyby. U některých funkcí to ovšem není tak snadné, je třeba doplnit některé </w:t>
      </w:r>
      <w:r w:rsidR="00E86DE7">
        <w:t>potřebná data</w:t>
      </w:r>
      <w:r w:rsidR="00A9393A">
        <w:t xml:space="preserve"> jako například </w:t>
      </w:r>
      <w:r w:rsidR="004B7669">
        <w:t>koncový bod</w:t>
      </w:r>
      <w:r w:rsidR="00A9393A">
        <w:t xml:space="preserve"> u </w:t>
      </w:r>
      <w:r w:rsidR="004B7669">
        <w:t>našeptávače</w:t>
      </w:r>
      <w:r w:rsidR="00A9393A">
        <w:t>.</w:t>
      </w:r>
    </w:p>
    <w:p w14:paraId="68E809EE" w14:textId="4075B5FA" w:rsidR="002E5343" w:rsidRDefault="002E5343" w:rsidP="002E5343">
      <w:pPr>
        <w:pStyle w:val="Nadpis2"/>
      </w:pPr>
      <w:bookmarkStart w:id="45" w:name="_Toc92670116"/>
      <w:r>
        <w:t>Nastavení</w:t>
      </w:r>
      <w:bookmarkEnd w:id="45"/>
    </w:p>
    <w:p w14:paraId="7ED31E3E" w14:textId="5D04C146" w:rsidR="0075428D" w:rsidRPr="0075428D" w:rsidRDefault="0075428D" w:rsidP="0075428D">
      <w:r>
        <w:t>V nastavení ElasticPressu se nastavuje ES host, dále jazyk pro ES, vypíše se nám zde naše verze.</w:t>
      </w:r>
    </w:p>
    <w:p w14:paraId="6F5BD70B" w14:textId="1A7791DE" w:rsidR="002E5343" w:rsidRDefault="002E5343" w:rsidP="002E5343">
      <w:pPr>
        <w:pStyle w:val="Nadpis2"/>
      </w:pPr>
      <w:bookmarkStart w:id="46" w:name="_Toc92670117"/>
      <w:r>
        <w:t>Index health</w:t>
      </w:r>
      <w:bookmarkEnd w:id="46"/>
    </w:p>
    <w:p w14:paraId="7823B9A7" w14:textId="1C2541CE" w:rsidR="0075428D" w:rsidRPr="0075428D" w:rsidRDefault="0075428D" w:rsidP="0075428D">
      <w:r>
        <w:t>Představuje vizualizaci zdraví naší stránky, příspěvků a termínů. Disponuje taky grafy, ty ukazují celkový počet Query a Indexů a také jejich časy. Dále se zde zobrazuj</w:t>
      </w:r>
      <w:r w:rsidR="00243931">
        <w:t>e celkový počet dokumentů jejich velikost a také paměť.</w:t>
      </w:r>
    </w:p>
    <w:p w14:paraId="0ADC8779" w14:textId="65B4F1B9" w:rsidR="002E5343" w:rsidRDefault="002E5343" w:rsidP="002E5343">
      <w:pPr>
        <w:pStyle w:val="Nadpis2"/>
      </w:pPr>
      <w:bookmarkStart w:id="47" w:name="_Toc92670119"/>
      <w:r>
        <w:t>Vyhledávací pole a přidělování váhy</w:t>
      </w:r>
      <w:bookmarkEnd w:id="47"/>
    </w:p>
    <w:p w14:paraId="69AA2BF5" w14:textId="26EC82CD" w:rsidR="00A9393A" w:rsidRPr="00A9393A" w:rsidRDefault="00A9393A" w:rsidP="00A9393A">
      <w:r>
        <w:t>Můžeme zde nastavovat všechny atributy stránek, příspěvků a v mém případě i produktů, zda jsou vyhledatelné a jako mají váhu při hledání. To znamená, že čím větší váhu mají, tím se budou ve vyhledávání řadit na přední příčky. Pokud tedy správce stránky chce, aby</w:t>
      </w:r>
      <w:r w:rsidR="004B0B24">
        <w:t> </w:t>
      </w:r>
      <w:r>
        <w:t>něco uživatele viděli při určité</w:t>
      </w:r>
      <w:r w:rsidR="00E86DE7">
        <w:t>m vyhledávání, tak jim jednoduše zvýší váhu. To samé platí, pokud správce vidí, že je něco populární, často vyhledávané, tak se tomu přidá větší hodnota, aby měl uživatel snadnější hledání.</w:t>
      </w:r>
    </w:p>
    <w:p w14:paraId="270BC2A8" w14:textId="3D7DBD17" w:rsidR="009D505C" w:rsidRDefault="005E0DA2" w:rsidP="009D505C">
      <w:pPr>
        <w:keepNext/>
        <w:jc w:val="center"/>
      </w:pPr>
      <w:r>
        <w:lastRenderedPageBreak/>
        <w:pict w14:anchorId="23072F79">
          <v:shape id="_x0000_i1034" type="#_x0000_t75" style="width:343.15pt;height:206.65pt">
            <v:imagedata r:id="rId20" o:title=""/>
          </v:shape>
        </w:pict>
      </w:r>
    </w:p>
    <w:p w14:paraId="23A9954B" w14:textId="0F35269E" w:rsidR="00A9393A" w:rsidRPr="009D505C" w:rsidRDefault="009D505C" w:rsidP="009D505C">
      <w:pPr>
        <w:pStyle w:val="Titulek"/>
        <w:rPr>
          <w:i/>
          <w:iCs/>
        </w:rPr>
      </w:pPr>
      <w:r w:rsidRPr="009D505C">
        <w:rPr>
          <w:i/>
          <w:iCs/>
        </w:rPr>
        <w:t xml:space="preserve">Obrázek </w:t>
      </w:r>
      <w:r w:rsidRPr="009D505C">
        <w:rPr>
          <w:i/>
          <w:iCs/>
        </w:rPr>
        <w:fldChar w:fldCharType="begin"/>
      </w:r>
      <w:r w:rsidRPr="009D505C">
        <w:rPr>
          <w:i/>
          <w:iCs/>
        </w:rPr>
        <w:instrText xml:space="preserve"> SEQ Obrázek \* ARABIC </w:instrText>
      </w:r>
      <w:r w:rsidRPr="009D505C">
        <w:rPr>
          <w:i/>
          <w:iCs/>
        </w:rPr>
        <w:fldChar w:fldCharType="separate"/>
      </w:r>
      <w:r w:rsidR="00260686">
        <w:rPr>
          <w:i/>
          <w:iCs/>
          <w:noProof/>
        </w:rPr>
        <w:t>9</w:t>
      </w:r>
      <w:r w:rsidRPr="009D505C">
        <w:rPr>
          <w:i/>
          <w:iCs/>
        </w:rPr>
        <w:fldChar w:fldCharType="end"/>
      </w:r>
      <w:r w:rsidRPr="009D505C">
        <w:rPr>
          <w:i/>
          <w:iCs/>
        </w:rPr>
        <w:t xml:space="preserve"> Přidělování váhy a možnosti vyhledávání na stránce</w:t>
      </w:r>
    </w:p>
    <w:p w14:paraId="0A1DEA04" w14:textId="567FB275" w:rsidR="00243931" w:rsidRDefault="00243931" w:rsidP="00243931">
      <w:pPr>
        <w:pStyle w:val="Nadpis2"/>
      </w:pPr>
      <w:bookmarkStart w:id="48" w:name="_Toc92670120"/>
      <w:r>
        <w:t>Synonyma</w:t>
      </w:r>
      <w:bookmarkEnd w:id="48"/>
    </w:p>
    <w:p w14:paraId="1580F7E9" w14:textId="4E6A03E6" w:rsidR="00243931" w:rsidRDefault="00243931" w:rsidP="00243931">
      <w:r>
        <w:t>Dělí se na:</w:t>
      </w:r>
    </w:p>
    <w:p w14:paraId="542462B3" w14:textId="38BEF64E" w:rsidR="00243931" w:rsidRDefault="00243931" w:rsidP="00243931">
      <w:pPr>
        <w:numPr>
          <w:ilvl w:val="0"/>
          <w:numId w:val="44"/>
        </w:numPr>
      </w:pPr>
      <w:r>
        <w:t>Sady</w:t>
      </w:r>
    </w:p>
    <w:p w14:paraId="34A60789" w14:textId="2B71CCF9" w:rsidR="00243931" w:rsidRDefault="00243931" w:rsidP="00243931">
      <w:pPr>
        <w:ind w:left="720"/>
      </w:pPr>
      <w:r>
        <w:t xml:space="preserve">Jsou skupiny ekvivalentních hledaných výrazů. Hledání dané položky v řadě vrátí výsledek odpovídající jakékoliv položce v dané </w:t>
      </w:r>
      <w:r w:rsidR="009D505C">
        <w:t>řadě. Pokud</w:t>
      </w:r>
      <w:r>
        <w:t xml:space="preserve"> tedy máme sadu boty, tenisky, kopačky, tak při hledání jakéhokoliv slova ze sady by se vyhledaly i ostatní slova z dané sady.</w:t>
      </w:r>
    </w:p>
    <w:p w14:paraId="762A4491" w14:textId="59E2AE1C" w:rsidR="00243931" w:rsidRDefault="00243931" w:rsidP="00243931">
      <w:pPr>
        <w:numPr>
          <w:ilvl w:val="0"/>
          <w:numId w:val="44"/>
        </w:numPr>
      </w:pPr>
      <w:r>
        <w:t>Alternativa</w:t>
      </w:r>
    </w:p>
    <w:p w14:paraId="4D3CFB75" w14:textId="2CF87DF8" w:rsidR="00021605" w:rsidRPr="00243931" w:rsidRDefault="00021605" w:rsidP="00243931">
      <w:pPr>
        <w:ind w:left="720"/>
      </w:pPr>
      <w:r>
        <w:t>Hledání primárního výrazu vrátí výsledek obsahující kterýkoliv z alternativních výrazů, na rozdíl od sad hledání alternativních výrazů nevrátí výsledky pro primární výraz.</w:t>
      </w:r>
      <w:r w:rsidR="009D505C">
        <w:t xml:space="preserve"> </w:t>
      </w:r>
      <w:r>
        <w:t>Příkladem primárního výrazu může být například květina a alternativní růže a kaktus. Pokud uživatel vyhledá květinu, ElasticPress vrátí také výsledky obsahující růže a kaktus. Pokud však uživatel vyhledá kaktus nebo růži, tak ElasticPress vrátí výsledek pouze hledané věci.</w:t>
      </w:r>
    </w:p>
    <w:p w14:paraId="04EDCD0A" w14:textId="7EAF8116" w:rsidR="002E5343" w:rsidRDefault="0075428D" w:rsidP="0075428D">
      <w:pPr>
        <w:pStyle w:val="Nadpis2"/>
      </w:pPr>
      <w:bookmarkStart w:id="49" w:name="_Toc92670121"/>
      <w:r>
        <w:t>Vlastní výsledky</w:t>
      </w:r>
      <w:bookmarkEnd w:id="49"/>
    </w:p>
    <w:p w14:paraId="2DF81BB5" w14:textId="0F459BFE" w:rsidR="007C43A9" w:rsidRPr="007C43A9" w:rsidRDefault="007C43A9" w:rsidP="007C43A9">
      <w:r>
        <w:t>ElasticPress umožňuje přizpůsobení výsledků vyhledávání pro konkrétní dotazy, aby bylo možné zdůraznit, propagovat nebo snížit důraz na konkrétní výsledky vyhledávání.</w:t>
      </w:r>
    </w:p>
    <w:p w14:paraId="4546ABD1" w14:textId="4565BEEB" w:rsidR="00D04AE6" w:rsidRDefault="002E5343" w:rsidP="000F5ED1">
      <w:pPr>
        <w:pStyle w:val="Nadpis1"/>
      </w:pPr>
      <w:bookmarkStart w:id="50" w:name="_Toc92670122"/>
      <w:r>
        <w:lastRenderedPageBreak/>
        <w:t>cíle a chyby</w:t>
      </w:r>
      <w:bookmarkEnd w:id="50"/>
    </w:p>
    <w:p w14:paraId="69F11525" w14:textId="618BD2CB" w:rsidR="00BC51AA" w:rsidRDefault="00BC51AA" w:rsidP="00BC51AA">
      <w:pPr>
        <w:pStyle w:val="Nadpis2"/>
      </w:pPr>
      <w:bookmarkStart w:id="51" w:name="_Toc92670123"/>
      <w:r>
        <w:t>Splněné</w:t>
      </w:r>
      <w:r w:rsidR="006751EF">
        <w:t xml:space="preserve"> </w:t>
      </w:r>
      <w:r w:rsidR="00FB6811">
        <w:t>cíle</w:t>
      </w:r>
      <w:bookmarkEnd w:id="51"/>
      <w:r w:rsidR="00FB6811">
        <w:t xml:space="preserve"> </w:t>
      </w:r>
    </w:p>
    <w:p w14:paraId="11198D41" w14:textId="1A30F727" w:rsidR="00BC51AA" w:rsidRDefault="00BC51AA" w:rsidP="00BC51AA">
      <w:pPr>
        <w:ind w:left="720"/>
      </w:pPr>
      <w:r>
        <w:t xml:space="preserve">Hlavní cíle splněny byly nebo tedy aspoň z větší části, ať už se jedná o pochopení fungování </w:t>
      </w:r>
      <w:r w:rsidR="004B30FC">
        <w:t>ES</w:t>
      </w:r>
      <w:r>
        <w:t>, práce s </w:t>
      </w:r>
      <w:r w:rsidR="004B7669">
        <w:t xml:space="preserve">dotazy </w:t>
      </w:r>
      <w:r>
        <w:t>a indexy v</w:t>
      </w:r>
      <w:r w:rsidR="00FB6811">
        <w:t> </w:t>
      </w:r>
      <w:r>
        <w:t>Kibaně</w:t>
      </w:r>
      <w:r w:rsidR="00FB6811">
        <w:t xml:space="preserve"> nebo o samotnou integraci s </w:t>
      </w:r>
      <w:r w:rsidR="004B30FC">
        <w:t>WP</w:t>
      </w:r>
      <w:r w:rsidR="00FB6811">
        <w:t>. Také se mi podařilo zprovoznit většinu funkcí jenž ElasticPress nabízí, což bych řekl, že je důležité, jelikož se to podepisuje na vizuální stránce při vyhledávání.</w:t>
      </w:r>
    </w:p>
    <w:p w14:paraId="5D5FB101" w14:textId="61B1128C" w:rsidR="006751EF" w:rsidRDefault="006751EF" w:rsidP="006751EF">
      <w:pPr>
        <w:pStyle w:val="Nadpis3"/>
      </w:pPr>
      <w:bookmarkStart w:id="52" w:name="_Toc92670124"/>
      <w:r>
        <w:t>Stav webu</w:t>
      </w:r>
      <w:bookmarkEnd w:id="52"/>
    </w:p>
    <w:p w14:paraId="27CCB801" w14:textId="1321C8E4" w:rsidR="008411F5" w:rsidRDefault="008411F5" w:rsidP="00BC51AA">
      <w:pPr>
        <w:ind w:left="720"/>
      </w:pPr>
      <w:r>
        <w:t xml:space="preserve">Oprava všech zásadních chyb byla taky </w:t>
      </w:r>
      <w:r w:rsidR="006751EF">
        <w:t>splněným</w:t>
      </w:r>
      <w:r>
        <w:t xml:space="preserve"> </w:t>
      </w:r>
      <w:r w:rsidR="006751EF">
        <w:t>cílem,</w:t>
      </w:r>
      <w:r>
        <w:t xml:space="preserve"> jenž jsem si stanovil, ať už se jednalo o chybu curl 7, ta znamená, že se nepodařilo připojit na hostovací server, tuto chybu jsem opravil tím, že jsem WP, který běžel na </w:t>
      </w:r>
      <w:r w:rsidR="006751EF">
        <w:t>portu 8000 přesměroval na</w:t>
      </w:r>
      <w:r w:rsidR="00411336">
        <w:t> </w:t>
      </w:r>
      <w:r w:rsidR="006751EF">
        <w:t>port 80, což zmíněnou chybu, ale posléze se hned vyskytla další fatální chyba, a</w:t>
      </w:r>
      <w:r w:rsidR="00411336">
        <w:t> </w:t>
      </w:r>
      <w:r w:rsidR="006751EF">
        <w:t xml:space="preserve">to kvůli mnohonásobnému </w:t>
      </w:r>
      <w:r w:rsidR="00F004D4">
        <w:t>redirectu</w:t>
      </w:r>
      <w:r w:rsidR="006751EF">
        <w:t xml:space="preserve"> neboli že WP byl příliš mnohokrát přesměrován, chybu jsem vyřešil přeinstalováním WP. </w:t>
      </w:r>
    </w:p>
    <w:p w14:paraId="0CD758A5" w14:textId="77777777" w:rsidR="009D505C" w:rsidRDefault="005E0DA2" w:rsidP="009D505C">
      <w:pPr>
        <w:pStyle w:val="Nadpis2"/>
        <w:numPr>
          <w:ilvl w:val="0"/>
          <w:numId w:val="0"/>
        </w:numPr>
        <w:ind w:left="57"/>
        <w:jc w:val="center"/>
      </w:pPr>
      <w:bookmarkStart w:id="53" w:name="_Toc92669633"/>
      <w:bookmarkStart w:id="54" w:name="_Toc92670125"/>
      <w:r>
        <w:pict w14:anchorId="4ACEABC2">
          <v:shape id="_x0000_i1035" type="#_x0000_t75" style="width:343.15pt;height:175.8pt">
            <v:imagedata r:id="rId21" o:title=""/>
          </v:shape>
        </w:pict>
      </w:r>
      <w:bookmarkEnd w:id="53"/>
      <w:bookmarkEnd w:id="54"/>
    </w:p>
    <w:p w14:paraId="7F4CFBBF" w14:textId="7F1CE1FE" w:rsidR="002E5343" w:rsidRPr="009D505C" w:rsidRDefault="009D505C" w:rsidP="009D505C">
      <w:pPr>
        <w:pStyle w:val="Titulek"/>
        <w:rPr>
          <w:i/>
          <w:iCs/>
        </w:rPr>
      </w:pPr>
      <w:r w:rsidRPr="009D505C">
        <w:rPr>
          <w:i/>
          <w:iCs/>
        </w:rPr>
        <w:t xml:space="preserve">Obrázek </w:t>
      </w:r>
      <w:r w:rsidRPr="009D505C">
        <w:rPr>
          <w:i/>
          <w:iCs/>
        </w:rPr>
        <w:fldChar w:fldCharType="begin"/>
      </w:r>
      <w:r w:rsidRPr="009D505C">
        <w:rPr>
          <w:i/>
          <w:iCs/>
        </w:rPr>
        <w:instrText xml:space="preserve"> SEQ Obrázek \* ARABIC </w:instrText>
      </w:r>
      <w:r w:rsidRPr="009D505C">
        <w:rPr>
          <w:i/>
          <w:iCs/>
        </w:rPr>
        <w:fldChar w:fldCharType="separate"/>
      </w:r>
      <w:r w:rsidR="00260686">
        <w:rPr>
          <w:i/>
          <w:iCs/>
          <w:noProof/>
        </w:rPr>
        <w:t>10</w:t>
      </w:r>
      <w:r w:rsidRPr="009D505C">
        <w:rPr>
          <w:i/>
          <w:iCs/>
        </w:rPr>
        <w:fldChar w:fldCharType="end"/>
      </w:r>
      <w:r w:rsidRPr="009D505C">
        <w:rPr>
          <w:i/>
          <w:iCs/>
        </w:rPr>
        <w:t xml:space="preserve"> Ukazatel stavu našeho webu, fatální chyby je třeba řešit</w:t>
      </w:r>
    </w:p>
    <w:p w14:paraId="68BF7310" w14:textId="6687B58E" w:rsidR="006751EF" w:rsidRDefault="006751EF" w:rsidP="006751EF">
      <w:pPr>
        <w:pStyle w:val="Nadpis2"/>
      </w:pPr>
      <w:bookmarkStart w:id="55" w:name="_Toc92670126"/>
      <w:r>
        <w:t>Nedokončené cíle</w:t>
      </w:r>
      <w:bookmarkEnd w:id="55"/>
    </w:p>
    <w:p w14:paraId="3FBD28FA" w14:textId="4A75DA7B" w:rsidR="00FB6811" w:rsidRDefault="00FB6811" w:rsidP="00BC51AA">
      <w:pPr>
        <w:ind w:left="720"/>
      </w:pPr>
      <w:r>
        <w:t xml:space="preserve">Jeden z menších cílů, který mi přijde dosti užitečný se mi, ale zprovoznit nepodařilo, jedná se o </w:t>
      </w:r>
      <w:r w:rsidR="00B75D58">
        <w:t>našeptávač</w:t>
      </w:r>
      <w:r>
        <w:t xml:space="preserve">, </w:t>
      </w:r>
      <w:r w:rsidR="000E7143">
        <w:t>jedná se o</w:t>
      </w:r>
      <w:r>
        <w:t xml:space="preserve"> našeptávání uživateli při psaní do vyhledávajícího pole. </w:t>
      </w:r>
      <w:r w:rsidR="00F61FFE">
        <w:t xml:space="preserve">K využití této funkce je totiž za potřebí nastavit konečný bod, takzvaný </w:t>
      </w:r>
      <w:r w:rsidR="00F61FFE">
        <w:lastRenderedPageBreak/>
        <w:t xml:space="preserve">endpoint, </w:t>
      </w:r>
      <w:r>
        <w:t>Díky práci v Kibaně chápu alespoň funkčnost a zásady, j</w:t>
      </w:r>
      <w:r w:rsidR="00B34F4A">
        <w:t>imiž</w:t>
      </w:r>
      <w:r>
        <w:t xml:space="preserve"> se musíme držet, aby </w:t>
      </w:r>
      <w:r w:rsidR="00B75D58">
        <w:t>našeptávač</w:t>
      </w:r>
      <w:r>
        <w:t xml:space="preserve"> fungoval a napovídal tak jak by měl.</w:t>
      </w:r>
    </w:p>
    <w:p w14:paraId="4EF8570D" w14:textId="1B7FCBB5" w:rsidR="00230592" w:rsidRDefault="008411F5" w:rsidP="00E86DE7">
      <w:pPr>
        <w:ind w:left="720"/>
      </w:pPr>
      <w:r>
        <w:t xml:space="preserve">Dále bych k mínusům zahrnul logy, jež jsou také součástí ElasticPressu nebo Kibany neboť se mi také nepovedly plně zprovoznit a tudíž se v dashboardu nevyskytují. </w:t>
      </w:r>
    </w:p>
    <w:p w14:paraId="28306098" w14:textId="77777777" w:rsidR="00483A69" w:rsidRDefault="00483A69" w:rsidP="00D04AE6"/>
    <w:p w14:paraId="62F67D03" w14:textId="77777777" w:rsidR="00230592" w:rsidRPr="00A0246F" w:rsidRDefault="00230592" w:rsidP="00230592">
      <w:pPr>
        <w:ind w:left="360"/>
        <w:rPr>
          <w:i/>
        </w:rPr>
      </w:pPr>
    </w:p>
    <w:p w14:paraId="2526B51B" w14:textId="77777777" w:rsidR="00483A69" w:rsidRDefault="00483A69" w:rsidP="00483A69"/>
    <w:p w14:paraId="58FE9E8E" w14:textId="77777777"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56" w:name="_Toc92670127"/>
      <w:r>
        <w:rPr>
          <w:rStyle w:val="NadpisChar"/>
        </w:rPr>
        <w:lastRenderedPageBreak/>
        <w:t>Závěr</w:t>
      </w:r>
      <w:bookmarkEnd w:id="56"/>
    </w:p>
    <w:p w14:paraId="292C4A5F" w14:textId="6E3C77C0" w:rsidR="00483A69" w:rsidRDefault="00FC062E" w:rsidP="00FC062E">
      <w:r>
        <w:t>Úkolem bylo propojit WP s ES a více pochopit jejich fungování, což bych řekl, že se mi i</w:t>
      </w:r>
      <w:r w:rsidR="00411336">
        <w:t> </w:t>
      </w:r>
      <w:r>
        <w:t>podařilo, ačkoliv má WP celkem schopné vyhledávání</w:t>
      </w:r>
      <w:r w:rsidR="0054781E">
        <w:t>, tak si myslím, že ho ES spolu s pluginem EP posouvá na další úroveň. Samotný WP má problém s analýzou obsahu, a to</w:t>
      </w:r>
      <w:r w:rsidR="00411336">
        <w:t xml:space="preserve"> </w:t>
      </w:r>
      <w:r w:rsidR="0054781E">
        <w:t xml:space="preserve">se může podepisovat i na jeho rychlosti. Jedním z hlavním problému u samotného WP je délka vyhledávání při větším množství údajů, stránek a příspěvků. Tyto problémy ES nemá a skoro vše vyhledá v rámci setin. </w:t>
      </w:r>
      <w:r w:rsidR="00116E48">
        <w:t>Tudíž se při vzájemném propojení tyto problémy odstraní a vyhledávání funguje skoro na špičkové úrovni.</w:t>
      </w:r>
    </w:p>
    <w:p w14:paraId="0A70D3FA" w14:textId="240610B1" w:rsidR="00116E48" w:rsidRPr="001F423D" w:rsidRDefault="00116E48" w:rsidP="00FC062E">
      <w:pPr>
        <w:rPr>
          <w:rStyle w:val="Zdraznnintenzivn"/>
        </w:rPr>
      </w:pPr>
      <w:r>
        <w:t>Jedním z vedlejších úkolů bylo zprovoznit našeptávač ES na stránce, to je jedna z mála věcí, jež se mi v projektu nepodařila. Funkčnost a požadavky jsem však ověřil pomocí vývojářských nástrojů v Kibaně. Je důležité nepsat slovo od středu, ale začínat od začátku, jinak si s tím totiž ES neumí poradit, další zásada našeptávače jsou alespoň 3 znaky.</w:t>
      </w:r>
    </w:p>
    <w:p w14:paraId="232DEACA" w14:textId="6536E2E6" w:rsidR="00AB18DA" w:rsidRDefault="00116E48" w:rsidP="00D04AE6">
      <w:r>
        <w:t xml:space="preserve">Také bych mohl vypíchnout e-shop na webu, který slouží pouze </w:t>
      </w:r>
      <w:r w:rsidR="004B7669">
        <w:t>vizuální využití,</w:t>
      </w:r>
      <w:r>
        <w:t xml:space="preserve"> a </w:t>
      </w:r>
      <w:r w:rsidR="004B7669">
        <w:t>nemá</w:t>
      </w:r>
      <w:r>
        <w:t xml:space="preserve"> </w:t>
      </w:r>
      <w:r w:rsidR="004B7669">
        <w:t xml:space="preserve">být </w:t>
      </w:r>
      <w:r>
        <w:t>jako zcela funkční eshop, některé funkce samozřejmě fungují, jako je přidání do košíku či jiné vymoženosti. Ovšem jelikož projekt běží na vlastním hostingu ztrác</w:t>
      </w:r>
      <w:r w:rsidR="004B7669">
        <w:t>el by provoz e</w:t>
      </w:r>
      <w:r w:rsidR="00A01737">
        <w:t>-</w:t>
      </w:r>
      <w:r w:rsidR="004B7669">
        <w:t>shopu význam.</w:t>
      </w:r>
    </w:p>
    <w:p w14:paraId="33951DC7" w14:textId="77777777" w:rsidR="00E15D00" w:rsidRDefault="00E15D00" w:rsidP="006E2B97"/>
    <w:p w14:paraId="7AA41F53" w14:textId="77777777" w:rsidR="00802D4F" w:rsidRDefault="00802D4F"/>
    <w:p w14:paraId="0552B0A9" w14:textId="77777777" w:rsidR="00F03DA6" w:rsidRDefault="00F03DA6">
      <w:pPr>
        <w:pStyle w:val="Nadpis"/>
        <w:rPr>
          <w:rStyle w:val="Pokec"/>
        </w:rPr>
      </w:pPr>
      <w:bookmarkStart w:id="57" w:name="_Toc37577735"/>
      <w:bookmarkStart w:id="58" w:name="_Toc88120446"/>
      <w:bookmarkStart w:id="59" w:name="_Toc88120683"/>
      <w:bookmarkStart w:id="60" w:name="_Toc88120895"/>
      <w:bookmarkStart w:id="61" w:name="_Toc88120999"/>
      <w:bookmarkStart w:id="62" w:name="_Toc88121042"/>
      <w:bookmarkStart w:id="63" w:name="_Toc88121179"/>
      <w:bookmarkStart w:id="64" w:name="_Toc88121553"/>
      <w:bookmarkStart w:id="65" w:name="_Toc88121610"/>
      <w:bookmarkStart w:id="66" w:name="_Toc88121748"/>
      <w:bookmarkStart w:id="67" w:name="_Toc88122014"/>
      <w:bookmarkStart w:id="68" w:name="_Toc88124619"/>
      <w:bookmarkStart w:id="69" w:name="_Toc88124656"/>
      <w:bookmarkStart w:id="70" w:name="_Toc88124806"/>
      <w:bookmarkStart w:id="71" w:name="_Toc88125789"/>
      <w:bookmarkStart w:id="72" w:name="_Toc88126309"/>
      <w:bookmarkStart w:id="73" w:name="_Toc88126460"/>
      <w:bookmarkStart w:id="74" w:name="_Toc88126527"/>
      <w:bookmarkStart w:id="75" w:name="_Toc88126556"/>
      <w:bookmarkStart w:id="76" w:name="_Toc88126772"/>
      <w:bookmarkStart w:id="77" w:name="_Toc88126862"/>
      <w:bookmarkStart w:id="78" w:name="_Toc88127103"/>
      <w:bookmarkStart w:id="79" w:name="_Toc88127146"/>
      <w:bookmarkStart w:id="80" w:name="_Toc88128511"/>
      <w:bookmarkStart w:id="81" w:name="_Toc107634153"/>
      <w:bookmarkStart w:id="82" w:name="_Toc107635188"/>
      <w:bookmarkStart w:id="83" w:name="_Toc107635228"/>
      <w:bookmarkStart w:id="84" w:name="_Toc107635245"/>
      <w:bookmarkStart w:id="85" w:name="_Toc92670128"/>
      <w:r>
        <w:lastRenderedPageBreak/>
        <w:t>Seznam použit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802D4F">
        <w:t>ýCH INFORMAČNÍCH ZDROJů</w:t>
      </w:r>
      <w:bookmarkEnd w:id="85"/>
    </w:p>
    <w:p w14:paraId="50500076" w14:textId="74B480E8" w:rsidR="003652EE" w:rsidRDefault="00F03DA6" w:rsidP="003652EE">
      <w:pPr>
        <w:pStyle w:val="Literatura"/>
        <w:jc w:val="left"/>
      </w:pPr>
      <w:bookmarkStart w:id="86" w:name="_Ref94455389"/>
      <w:r>
        <w:t>[</w:t>
      </w:r>
      <w:fldSimple w:instr=" SEQ [ \* ARABIC ">
        <w:r w:rsidR="00260686">
          <w:rPr>
            <w:noProof/>
          </w:rPr>
          <w:t>1</w:t>
        </w:r>
      </w:fldSimple>
      <w:bookmarkEnd w:id="86"/>
      <w:r>
        <w:t>]</w:t>
      </w:r>
      <w:r w:rsidR="003652EE">
        <w:tab/>
      </w:r>
      <w:r w:rsidR="003652EE">
        <w:tab/>
      </w:r>
      <w:r w:rsidR="00ED1C9D" w:rsidRPr="00ED1C9D">
        <w:t>Instalace WSL2 [online]. [cit. 2022-01-10]. Dostupné z: https://www.youtube.com/watch?v=n-J9438Mv-s&amp;ab_channel=Pureinfotech</w:t>
      </w:r>
    </w:p>
    <w:p w14:paraId="0FC8C74A" w14:textId="682F5E36" w:rsidR="00ED1C9D" w:rsidRDefault="00ED1C9D" w:rsidP="003652EE">
      <w:pPr>
        <w:pStyle w:val="Literatura"/>
        <w:jc w:val="left"/>
      </w:pPr>
      <w:r>
        <w:t>[</w:t>
      </w:r>
      <w:r w:rsidR="005E0DA2">
        <w:t>2</w:t>
      </w:r>
      <w:r>
        <w:t>]</w:t>
      </w:r>
      <w:r>
        <w:tab/>
      </w:r>
      <w:r>
        <w:tab/>
      </w:r>
      <w:r w:rsidRPr="00D90EA5">
        <w:t xml:space="preserve">Compose a WordPress [online]. [cit. 2022-01-10]. Dostupné z: </w:t>
      </w:r>
      <w:hyperlink r:id="rId22" w:history="1">
        <w:r w:rsidRPr="0088596C">
          <w:rPr>
            <w:rStyle w:val="Hypertextovodkaz"/>
          </w:rPr>
          <w:t>https://docs.docker.com/samples/wordpress/</w:t>
        </w:r>
      </w:hyperlink>
    </w:p>
    <w:p w14:paraId="282E8A22" w14:textId="7A329A54" w:rsid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</w:t>
      </w:r>
      <w:r w:rsidR="005E0DA2">
        <w:rPr>
          <w:lang w:val="en-US"/>
        </w:rPr>
        <w:t>3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="00D90EA5" w:rsidRPr="00D90EA5">
        <w:rPr>
          <w:lang w:val="en-US"/>
        </w:rPr>
        <w:t xml:space="preserve">Github 10up [online]. [cit. 2022-01-10]. Dostupné z: </w:t>
      </w:r>
      <w:hyperlink r:id="rId23" w:history="1">
        <w:r w:rsidR="000E170A" w:rsidRPr="0088596C">
          <w:rPr>
            <w:rStyle w:val="Hypertextovodkaz"/>
            <w:lang w:val="en-US"/>
          </w:rPr>
          <w:t>https://github.com/10up/wp-local-docker-v2</w:t>
        </w:r>
      </w:hyperlink>
    </w:p>
    <w:p w14:paraId="4F308919" w14:textId="73CB8516" w:rsidR="00647B57" w:rsidRDefault="00647B57" w:rsidP="003652EE">
      <w:pPr>
        <w:pStyle w:val="Literatura"/>
        <w:jc w:val="left"/>
        <w:rPr>
          <w:lang w:val="en-US"/>
        </w:rPr>
      </w:pPr>
      <w:r>
        <w:rPr>
          <w:lang w:val="en-US"/>
        </w:rPr>
        <w:t>[</w:t>
      </w:r>
      <w:r w:rsidR="005E0DA2">
        <w:rPr>
          <w:lang w:val="en-US"/>
        </w:rPr>
        <w:t>4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Pr="00647B57">
        <w:rPr>
          <w:lang w:val="en-US"/>
        </w:rPr>
        <w:t xml:space="preserve">Docker ELK [online]. [cit. 2022-01-10]. Dostupné z: </w:t>
      </w:r>
      <w:hyperlink r:id="rId24" w:history="1">
        <w:r w:rsidRPr="0088596C">
          <w:rPr>
            <w:rStyle w:val="Hypertextovodkaz"/>
            <w:lang w:val="en-US"/>
          </w:rPr>
          <w:t>https://www.youtube.com/watch?v=n-J9438Mv-s&amp;ab_channel=Pureinfotech</w:t>
        </w:r>
      </w:hyperlink>
    </w:p>
    <w:p w14:paraId="7F663C7B" w14:textId="41EB53EC" w:rsidR="00647B57" w:rsidRDefault="00647B57" w:rsidP="003652EE">
      <w:pPr>
        <w:pStyle w:val="Literatura"/>
        <w:jc w:val="left"/>
        <w:rPr>
          <w:lang w:val="en-US"/>
        </w:rPr>
      </w:pPr>
      <w:r>
        <w:rPr>
          <w:lang w:val="en-US"/>
        </w:rPr>
        <w:t>[</w:t>
      </w:r>
      <w:r w:rsidR="005E0DA2">
        <w:rPr>
          <w:lang w:val="en-US"/>
        </w:rPr>
        <w:t>5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Pr="00647B57">
        <w:rPr>
          <w:lang w:val="en-US"/>
        </w:rPr>
        <w:t xml:space="preserve">ES docker [online]. [cit. 2022-01-10]. Dostupné z: </w:t>
      </w:r>
      <w:hyperlink r:id="rId25" w:history="1">
        <w:r w:rsidRPr="0088596C">
          <w:rPr>
            <w:rStyle w:val="Hypertextovodkaz"/>
            <w:lang w:val="en-US"/>
          </w:rPr>
          <w:t>https://github.com/deviantony/docker-elk</w:t>
        </w:r>
      </w:hyperlink>
    </w:p>
    <w:p w14:paraId="3BDE5C54" w14:textId="10600D9E" w:rsidR="00647B57" w:rsidRDefault="00647B57" w:rsidP="003652EE">
      <w:pPr>
        <w:pStyle w:val="Literatura"/>
        <w:jc w:val="left"/>
        <w:rPr>
          <w:lang w:val="en-US"/>
        </w:rPr>
      </w:pPr>
      <w:r>
        <w:rPr>
          <w:lang w:val="en-US"/>
        </w:rPr>
        <w:t>[</w:t>
      </w:r>
      <w:r w:rsidR="005E0DA2">
        <w:rPr>
          <w:lang w:val="en-US"/>
        </w:rPr>
        <w:t>6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Pr="00647B57">
        <w:rPr>
          <w:lang w:val="en-US"/>
        </w:rPr>
        <w:t>ES WP docker [online]. [cit. 2022-01-10]. Dostupné z: https://github.com/10up/wp-local-docker/blob/master/docker-compose.yml</w:t>
      </w:r>
    </w:p>
    <w:p w14:paraId="658C398F" w14:textId="587717B7" w:rsidR="000E170A" w:rsidRDefault="000E170A" w:rsidP="003652EE">
      <w:pPr>
        <w:pStyle w:val="Literatura"/>
        <w:jc w:val="left"/>
        <w:rPr>
          <w:lang w:val="en-US"/>
        </w:rPr>
      </w:pPr>
      <w:r>
        <w:rPr>
          <w:lang w:val="en-US"/>
        </w:rPr>
        <w:t>[</w:t>
      </w:r>
      <w:r w:rsidR="005E0DA2">
        <w:rPr>
          <w:lang w:val="en-US"/>
        </w:rPr>
        <w:t>7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Pr="000E170A">
        <w:rPr>
          <w:lang w:val="en-US"/>
        </w:rPr>
        <w:t xml:space="preserve">Co je to ElasticSearch [online]. [cit. 2022-01-10]. Dostupné z: </w:t>
      </w:r>
      <w:hyperlink r:id="rId26" w:history="1">
        <w:r w:rsidR="00485022" w:rsidRPr="0088596C">
          <w:rPr>
            <w:rStyle w:val="Hypertextovodkaz"/>
            <w:lang w:val="en-US"/>
          </w:rPr>
          <w:t>https://www.youtube.com/watch?v=l40122qL0gE&amp;ab_channel=Shopsys</w:t>
        </w:r>
      </w:hyperlink>
    </w:p>
    <w:p w14:paraId="5681C873" w14:textId="7E5E0FAA" w:rsidR="00485022" w:rsidRPr="003652EE" w:rsidRDefault="00485022" w:rsidP="003652EE">
      <w:pPr>
        <w:pStyle w:val="Literatura"/>
        <w:jc w:val="left"/>
        <w:rPr>
          <w:lang w:val="en-US"/>
        </w:rPr>
      </w:pPr>
      <w:r>
        <w:rPr>
          <w:lang w:val="en-US"/>
        </w:rPr>
        <w:t>[</w:t>
      </w:r>
      <w:r w:rsidR="005E0DA2">
        <w:rPr>
          <w:lang w:val="en-US"/>
        </w:rPr>
        <w:t>8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Pr="00485022">
        <w:rPr>
          <w:lang w:val="en-US"/>
        </w:rPr>
        <w:t>Plugin ElasticPress [online]. 2021 [cit. 2022-01-10]. Dostupné z: https://cs.wordpress.org/plugins/elasticpress/</w:t>
      </w:r>
    </w:p>
    <w:p w14:paraId="1C75F6F9" w14:textId="06427FCF" w:rsidR="003652EE" w:rsidRDefault="003652EE" w:rsidP="003652EE">
      <w:pPr>
        <w:pStyle w:val="Literatura"/>
        <w:jc w:val="left"/>
      </w:pPr>
      <w:r>
        <w:t>[</w:t>
      </w:r>
      <w:r w:rsidR="005E0DA2">
        <w:t>9</w:t>
      </w:r>
      <w:r>
        <w:t>]</w:t>
      </w:r>
      <w:r>
        <w:tab/>
      </w:r>
      <w:r>
        <w:tab/>
      </w:r>
      <w:r w:rsidR="00D90EA5" w:rsidRPr="00D90EA5">
        <w:t>ElasticPress a jeho instalace [online]. [cit. 2022-01-10]. Dostupné z: https://www.savvii.com/en/blog/elasticsearch-for-wordpress-an-elasticpress-tutorial/</w:t>
      </w:r>
      <w:r>
        <w:tab/>
      </w:r>
      <w:r>
        <w:tab/>
      </w:r>
    </w:p>
    <w:p w14:paraId="74905FE8" w14:textId="1EB3DC97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</w:t>
      </w:r>
      <w:r w:rsidR="005E0DA2">
        <w:rPr>
          <w:lang w:val="en-US"/>
        </w:rPr>
        <w:t>10</w:t>
      </w:r>
      <w:r>
        <w:rPr>
          <w:lang w:val="en-US"/>
        </w:rPr>
        <w:t>]</w:t>
      </w:r>
      <w:r>
        <w:tab/>
      </w:r>
      <w:r>
        <w:tab/>
      </w:r>
      <w:r w:rsidR="00D90EA5" w:rsidRPr="00D90EA5">
        <w:t>Konfigurace ElasticPressu [online]. [cit. 2022-01-10]. Dostupné z: https://elasticpress.zendesk.com/hc/en-us/articles/360050447492-Configuring-ElasticPress-via-the-Plugin-Dashboard</w:t>
      </w:r>
    </w:p>
    <w:p w14:paraId="61BC42FC" w14:textId="3B397707" w:rsidR="00802D4F" w:rsidRDefault="003652EE" w:rsidP="003652EE">
      <w:pPr>
        <w:pStyle w:val="Literatura"/>
        <w:jc w:val="left"/>
      </w:pPr>
      <w:r>
        <w:rPr>
          <w:bCs/>
        </w:rPr>
        <w:t>[</w:t>
      </w:r>
      <w:r w:rsidR="005E0DA2">
        <w:rPr>
          <w:bCs/>
        </w:rPr>
        <w:t>11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920AFC" w:rsidRPr="00920AFC">
        <w:t xml:space="preserve">Uceni se v Elasticu a Kibane [online]. [cit. 2022-01-10]. Dostupné z: </w:t>
      </w:r>
      <w:hyperlink r:id="rId27" w:history="1">
        <w:r w:rsidR="00920AFC" w:rsidRPr="0088596C">
          <w:rPr>
            <w:rStyle w:val="Hypertextovodkaz"/>
          </w:rPr>
          <w:t>https://www.youtube.com/watch?v=C-JKcMM6IXE&amp;t=471s&amp;ab_channel=soumilshah1995</w:t>
        </w:r>
      </w:hyperlink>
    </w:p>
    <w:p w14:paraId="5DC5A1CA" w14:textId="54725F3A" w:rsidR="001B6F92" w:rsidRDefault="00920AFC" w:rsidP="00485022">
      <w:pPr>
        <w:pStyle w:val="Literatura"/>
        <w:jc w:val="left"/>
        <w:rPr>
          <w:rStyle w:val="Hypertextovodkaz"/>
        </w:rPr>
      </w:pPr>
      <w:r>
        <w:lastRenderedPageBreak/>
        <w:t>[</w:t>
      </w:r>
      <w:r w:rsidR="005E0DA2">
        <w:t>12</w:t>
      </w:r>
      <w:r>
        <w:t>]</w:t>
      </w:r>
      <w:r>
        <w:tab/>
      </w:r>
      <w:r>
        <w:tab/>
      </w:r>
      <w:r w:rsidR="00485022" w:rsidRPr="00485022">
        <w:rPr>
          <w:rStyle w:val="Hypertextovodkaz"/>
        </w:rPr>
        <w:t xml:space="preserve">Aplikace napsana v Pythonu pro generovani ES dotazu [online]. 2021 [cit. 2022-01-10]. Dostupné z: </w:t>
      </w:r>
      <w:hyperlink r:id="rId28" w:history="1">
        <w:r w:rsidR="00485022" w:rsidRPr="0088596C">
          <w:rPr>
            <w:rStyle w:val="Hypertextovodkaz"/>
          </w:rPr>
          <w:t>https://github.com/soumilshah1995/elasticsearchquerygenerator</w:t>
        </w:r>
      </w:hyperlink>
    </w:p>
    <w:p w14:paraId="387A3F39" w14:textId="364DCCE3" w:rsidR="00485022" w:rsidRDefault="00485022" w:rsidP="00ED1C9D">
      <w:pPr>
        <w:pStyle w:val="Literatura"/>
        <w:jc w:val="left"/>
        <w:rPr>
          <w:rStyle w:val="Hypertextovodkaz"/>
        </w:rPr>
      </w:pPr>
      <w:r>
        <w:rPr>
          <w:rStyle w:val="Hypertextovodkaz"/>
        </w:rPr>
        <w:t>[</w:t>
      </w:r>
      <w:r w:rsidR="005E0DA2">
        <w:rPr>
          <w:rStyle w:val="Hypertextovodkaz"/>
        </w:rPr>
        <w:t>13</w:t>
      </w:r>
      <w:r>
        <w:rPr>
          <w:rStyle w:val="Hypertextovodkaz"/>
        </w:rPr>
        <w:t>]</w:t>
      </w:r>
      <w:r w:rsidR="00ED1C9D">
        <w:rPr>
          <w:rStyle w:val="Hypertextovodkaz"/>
        </w:rPr>
        <w:tab/>
      </w:r>
      <w:r w:rsidR="00ED1C9D">
        <w:rPr>
          <w:rStyle w:val="Hypertextovodkaz"/>
        </w:rPr>
        <w:tab/>
      </w:r>
      <w:r w:rsidR="00ED1C9D" w:rsidRPr="00ED1C9D">
        <w:rPr>
          <w:rStyle w:val="Hypertextovodkaz"/>
        </w:rPr>
        <w:t>ElasticSearch [online]. [cit. 2022-01-10]. Dostupné z: https://cs.wikipedia.org/wiki/Elasticsearch</w:t>
      </w:r>
    </w:p>
    <w:p w14:paraId="3435A5F6" w14:textId="3654390D" w:rsidR="00485022" w:rsidRDefault="00485022" w:rsidP="00ED1C9D">
      <w:pPr>
        <w:pStyle w:val="Literatura"/>
        <w:jc w:val="left"/>
        <w:rPr>
          <w:rStyle w:val="Hypertextovodkaz"/>
        </w:rPr>
      </w:pPr>
      <w:r>
        <w:rPr>
          <w:rStyle w:val="Hypertextovodkaz"/>
        </w:rPr>
        <w:t>[1</w:t>
      </w:r>
      <w:r w:rsidR="005E0DA2">
        <w:rPr>
          <w:rStyle w:val="Hypertextovodkaz"/>
        </w:rPr>
        <w:t>4</w:t>
      </w:r>
      <w:r>
        <w:rPr>
          <w:rStyle w:val="Hypertextovodkaz"/>
        </w:rPr>
        <w:t>]</w:t>
      </w:r>
      <w:r w:rsidR="00ED1C9D">
        <w:rPr>
          <w:rStyle w:val="Hypertextovodkaz"/>
        </w:rPr>
        <w:tab/>
      </w:r>
      <w:r w:rsidR="00ED1C9D">
        <w:rPr>
          <w:rStyle w:val="Hypertextovodkaz"/>
        </w:rPr>
        <w:tab/>
      </w:r>
      <w:r w:rsidR="00ED1C9D" w:rsidRPr="00ED1C9D">
        <w:rPr>
          <w:rStyle w:val="Hypertextovodkaz"/>
        </w:rPr>
        <w:t>WordPress [online]. [cit. 2022-01-10]. Dostupné z: https://cs.wikipedia.org/wiki/Elasticsearch</w:t>
      </w:r>
    </w:p>
    <w:p w14:paraId="0EAB888B" w14:textId="0005D738" w:rsidR="00485022" w:rsidRDefault="00485022" w:rsidP="00485022">
      <w:pPr>
        <w:pStyle w:val="Literatura"/>
        <w:jc w:val="left"/>
        <w:rPr>
          <w:rStyle w:val="Hypertextovodkaz"/>
        </w:rPr>
      </w:pPr>
      <w:r>
        <w:rPr>
          <w:rStyle w:val="Hypertextovodkaz"/>
        </w:rPr>
        <w:t>[1</w:t>
      </w:r>
      <w:r w:rsidR="005E0DA2">
        <w:rPr>
          <w:rStyle w:val="Hypertextovodkaz"/>
        </w:rPr>
        <w:t>5</w:t>
      </w:r>
      <w:r>
        <w:rPr>
          <w:rStyle w:val="Hypertextovodkaz"/>
        </w:rPr>
        <w:t>]</w:t>
      </w:r>
      <w:r>
        <w:rPr>
          <w:rStyle w:val="Hypertextovodkaz"/>
        </w:rPr>
        <w:tab/>
      </w:r>
      <w:r>
        <w:rPr>
          <w:rStyle w:val="Hypertextovodkaz"/>
        </w:rPr>
        <w:tab/>
      </w:r>
      <w:r w:rsidRPr="00ED1C9D">
        <w:rPr>
          <w:rStyle w:val="Hypertextovodkaz"/>
        </w:rPr>
        <w:t xml:space="preserve">Kibana [online]. [cit. 2022-01-10]. Dostupné z: </w:t>
      </w:r>
      <w:hyperlink r:id="rId29" w:history="1">
        <w:r w:rsidR="00ED1C9D" w:rsidRPr="0088596C">
          <w:rPr>
            <w:rStyle w:val="Hypertextovodkaz"/>
          </w:rPr>
          <w:t>https://cs.wordpress.org/plugins/elasticpress/</w:t>
        </w:r>
      </w:hyperlink>
    </w:p>
    <w:p w14:paraId="7E414F30" w14:textId="51C9C5DD" w:rsidR="00485022" w:rsidRDefault="00ED1C9D" w:rsidP="00ED1C9D">
      <w:pPr>
        <w:pStyle w:val="Literatura"/>
        <w:jc w:val="left"/>
        <w:rPr>
          <w:rStyle w:val="Hypertextovodkaz"/>
        </w:rPr>
      </w:pPr>
      <w:r>
        <w:rPr>
          <w:rStyle w:val="Hypertextovodkaz"/>
        </w:rPr>
        <w:t>[1</w:t>
      </w:r>
      <w:r w:rsidR="005E0DA2">
        <w:rPr>
          <w:rStyle w:val="Hypertextovodkaz"/>
        </w:rPr>
        <w:t>6</w:t>
      </w:r>
      <w:r>
        <w:rPr>
          <w:rStyle w:val="Hypertextovodkaz"/>
        </w:rPr>
        <w:t>]</w:t>
      </w:r>
      <w:r>
        <w:rPr>
          <w:rStyle w:val="Hypertextovodkaz"/>
        </w:rPr>
        <w:tab/>
      </w:r>
      <w:r>
        <w:rPr>
          <w:rStyle w:val="Hypertextovodkaz"/>
        </w:rPr>
        <w:tab/>
      </w:r>
      <w:r w:rsidRPr="00ED1C9D">
        <w:t>PhpMyAdmin [online]. [cit. 2022-01-10]. Dostupné z: https://cs.wikipedia.org/wiki/PhpMyAdmin</w:t>
      </w:r>
    </w:p>
    <w:p w14:paraId="1D8BEE0D" w14:textId="7A2037E0" w:rsidR="00485022" w:rsidRDefault="00485022" w:rsidP="00485022">
      <w:pPr>
        <w:pStyle w:val="Literatura"/>
        <w:jc w:val="left"/>
        <w:rPr>
          <w:rStyle w:val="Hypertextovodkaz"/>
        </w:rPr>
      </w:pPr>
      <w:r>
        <w:rPr>
          <w:rStyle w:val="Hypertextovodkaz"/>
        </w:rPr>
        <w:t>[1</w:t>
      </w:r>
      <w:r w:rsidR="005E0DA2">
        <w:rPr>
          <w:rStyle w:val="Hypertextovodkaz"/>
        </w:rPr>
        <w:t>7</w:t>
      </w:r>
      <w:r>
        <w:rPr>
          <w:rStyle w:val="Hypertextovodkaz"/>
        </w:rPr>
        <w:t>]</w:t>
      </w:r>
      <w:r w:rsidR="00ED1C9D">
        <w:rPr>
          <w:rStyle w:val="Hypertextovodkaz"/>
        </w:rPr>
        <w:tab/>
      </w:r>
      <w:r w:rsidR="00ED1C9D">
        <w:rPr>
          <w:rStyle w:val="Hypertextovodkaz"/>
        </w:rPr>
        <w:tab/>
      </w:r>
      <w:r w:rsidR="00ED1C9D" w:rsidRPr="00ED1C9D">
        <w:t>Docker [online]. [cit. 2022-01-10]. Dostupné z: https://cs.wikipedia.org/wiki/Docker</w:t>
      </w:r>
    </w:p>
    <w:p w14:paraId="5574540A" w14:textId="180FABCF" w:rsidR="00485022" w:rsidRDefault="00485022" w:rsidP="00485022">
      <w:pPr>
        <w:pStyle w:val="Literatura"/>
        <w:jc w:val="left"/>
      </w:pPr>
      <w:r>
        <w:rPr>
          <w:rStyle w:val="Hypertextovodkaz"/>
        </w:rPr>
        <w:t>[1</w:t>
      </w:r>
      <w:r w:rsidR="005E0DA2">
        <w:rPr>
          <w:rStyle w:val="Hypertextovodkaz"/>
        </w:rPr>
        <w:t>8</w:t>
      </w:r>
      <w:r>
        <w:rPr>
          <w:rStyle w:val="Hypertextovodkaz"/>
        </w:rPr>
        <w:t>]</w:t>
      </w:r>
      <w:r w:rsidR="00647B57">
        <w:rPr>
          <w:rStyle w:val="Hypertextovodkaz"/>
        </w:rPr>
        <w:tab/>
      </w:r>
      <w:r w:rsidR="00647B57">
        <w:rPr>
          <w:rStyle w:val="Hypertextovodkaz"/>
        </w:rPr>
        <w:tab/>
      </w:r>
      <w:r w:rsidR="00647B57" w:rsidRPr="00647B57">
        <w:t xml:space="preserve">Oprava chyby curl 7 [online]. [cit. 2022-01-10]. Dostupné z: </w:t>
      </w:r>
      <w:hyperlink r:id="rId30" w:history="1">
        <w:r w:rsidR="00FC062E" w:rsidRPr="0088596C">
          <w:rPr>
            <w:rStyle w:val="Hypertextovodkaz"/>
          </w:rPr>
          <w:t>https://stackoverflow.com/questions/9922562/how-to-resolve-curl-error-7-couldnt-connect-to-host</w:t>
        </w:r>
      </w:hyperlink>
    </w:p>
    <w:p w14:paraId="50BD6E27" w14:textId="16B70565" w:rsidR="00FC062E" w:rsidRPr="00485022" w:rsidRDefault="00FC062E" w:rsidP="00485022">
      <w:pPr>
        <w:pStyle w:val="Literatura"/>
        <w:jc w:val="left"/>
        <w:rPr>
          <w:bCs/>
        </w:rPr>
      </w:pPr>
      <w:r>
        <w:t>[1</w:t>
      </w:r>
      <w:r w:rsidR="005E0DA2">
        <w:t>9</w:t>
      </w:r>
      <w:r>
        <w:t>]</w:t>
      </w:r>
      <w:r>
        <w:tab/>
      </w:r>
      <w:r>
        <w:tab/>
      </w:r>
      <w:r w:rsidRPr="00FC062E">
        <w:rPr>
          <w:rStyle w:val="Hypertextovodkaz"/>
        </w:rPr>
        <w:t>Https [online]. [cit. 2022-01-10]. Dostupné z: https://wp-umbrella.com/troubleshooting/https-and-ssl-issues-wordpress/</w:t>
      </w:r>
    </w:p>
    <w:sectPr w:rsidR="00FC062E" w:rsidRPr="00485022" w:rsidSect="000F1F8E">
      <w:headerReference w:type="default" r:id="rId31"/>
      <w:footerReference w:type="default" r:id="rId32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6E98" w14:textId="77777777" w:rsidR="00C72836" w:rsidRDefault="00C72836">
      <w:r>
        <w:separator/>
      </w:r>
    </w:p>
    <w:p w14:paraId="067EC358" w14:textId="77777777" w:rsidR="00C72836" w:rsidRDefault="00C72836"/>
  </w:endnote>
  <w:endnote w:type="continuationSeparator" w:id="0">
    <w:p w14:paraId="78846FC5" w14:textId="77777777" w:rsidR="00C72836" w:rsidRDefault="00C72836">
      <w:r>
        <w:continuationSeparator/>
      </w:r>
    </w:p>
    <w:p w14:paraId="0BC0E283" w14:textId="77777777" w:rsidR="00C72836" w:rsidRDefault="00C72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7D73" w14:textId="77777777" w:rsidR="008471FB" w:rsidRDefault="008471FB">
    <w:pPr>
      <w:pStyle w:val="Zpat"/>
      <w:jc w:val="center"/>
    </w:pPr>
  </w:p>
  <w:p w14:paraId="4AD58848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FFB6" w14:textId="77777777" w:rsidR="00FF6F58" w:rsidRDefault="00FF6F58">
    <w:pPr>
      <w:pStyle w:val="Zpat"/>
      <w:jc w:val="center"/>
    </w:pPr>
  </w:p>
  <w:p w14:paraId="7317B8B0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117A" w14:textId="77777777" w:rsidR="00C72836" w:rsidRDefault="00C72836">
      <w:r>
        <w:separator/>
      </w:r>
    </w:p>
    <w:p w14:paraId="4E374771" w14:textId="77777777" w:rsidR="00C72836" w:rsidRDefault="00C72836"/>
  </w:footnote>
  <w:footnote w:type="continuationSeparator" w:id="0">
    <w:p w14:paraId="12F55E54" w14:textId="77777777" w:rsidR="00C72836" w:rsidRDefault="00C72836">
      <w:r>
        <w:continuationSeparator/>
      </w:r>
    </w:p>
    <w:p w14:paraId="6A308A84" w14:textId="77777777" w:rsidR="00C72836" w:rsidRDefault="00C728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F8D3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8177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2EB66EF"/>
    <w:multiLevelType w:val="hybridMultilevel"/>
    <w:tmpl w:val="72106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4C43FD"/>
    <w:multiLevelType w:val="hybridMultilevel"/>
    <w:tmpl w:val="F3CEB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7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4"/>
  </w:num>
  <w:num w:numId="3">
    <w:abstractNumId w:val="26"/>
  </w:num>
  <w:num w:numId="4">
    <w:abstractNumId w:val="43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9"/>
  </w:num>
  <w:num w:numId="19">
    <w:abstractNumId w:val="40"/>
  </w:num>
  <w:num w:numId="20">
    <w:abstractNumId w:val="12"/>
  </w:num>
  <w:num w:numId="21">
    <w:abstractNumId w:val="29"/>
  </w:num>
  <w:num w:numId="22">
    <w:abstractNumId w:val="42"/>
  </w:num>
  <w:num w:numId="23">
    <w:abstractNumId w:val="19"/>
  </w:num>
  <w:num w:numId="24">
    <w:abstractNumId w:val="23"/>
  </w:num>
  <w:num w:numId="25">
    <w:abstractNumId w:val="32"/>
  </w:num>
  <w:num w:numId="26">
    <w:abstractNumId w:val="11"/>
  </w:num>
  <w:num w:numId="27">
    <w:abstractNumId w:val="36"/>
  </w:num>
  <w:num w:numId="28">
    <w:abstractNumId w:val="14"/>
  </w:num>
  <w:num w:numId="29">
    <w:abstractNumId w:val="27"/>
  </w:num>
  <w:num w:numId="30">
    <w:abstractNumId w:val="25"/>
  </w:num>
  <w:num w:numId="31">
    <w:abstractNumId w:val="38"/>
  </w:num>
  <w:num w:numId="32">
    <w:abstractNumId w:val="22"/>
  </w:num>
  <w:num w:numId="33">
    <w:abstractNumId w:val="31"/>
  </w:num>
  <w:num w:numId="34">
    <w:abstractNumId w:val="37"/>
  </w:num>
  <w:num w:numId="35">
    <w:abstractNumId w:val="41"/>
  </w:num>
  <w:num w:numId="36">
    <w:abstractNumId w:val="28"/>
  </w:num>
  <w:num w:numId="37">
    <w:abstractNumId w:val="16"/>
  </w:num>
  <w:num w:numId="38">
    <w:abstractNumId w:val="35"/>
  </w:num>
  <w:num w:numId="39">
    <w:abstractNumId w:val="24"/>
  </w:num>
  <w:num w:numId="40">
    <w:abstractNumId w:val="20"/>
  </w:num>
  <w:num w:numId="41">
    <w:abstractNumId w:val="30"/>
  </w:num>
  <w:num w:numId="42">
    <w:abstractNumId w:val="33"/>
  </w:num>
  <w:num w:numId="43">
    <w:abstractNumId w:val="21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6A8"/>
    <w:rsid w:val="00021605"/>
    <w:rsid w:val="00046525"/>
    <w:rsid w:val="00055845"/>
    <w:rsid w:val="00071ADE"/>
    <w:rsid w:val="000816AD"/>
    <w:rsid w:val="000B40C6"/>
    <w:rsid w:val="000E170A"/>
    <w:rsid w:val="000E7143"/>
    <w:rsid w:val="000F1F8E"/>
    <w:rsid w:val="000F5ED1"/>
    <w:rsid w:val="00106D4A"/>
    <w:rsid w:val="00116E48"/>
    <w:rsid w:val="00120A40"/>
    <w:rsid w:val="00131D49"/>
    <w:rsid w:val="00137BB1"/>
    <w:rsid w:val="00157365"/>
    <w:rsid w:val="00160ADA"/>
    <w:rsid w:val="001676A8"/>
    <w:rsid w:val="00171FCE"/>
    <w:rsid w:val="001A03B3"/>
    <w:rsid w:val="001B6F92"/>
    <w:rsid w:val="001D39EF"/>
    <w:rsid w:val="001D79C5"/>
    <w:rsid w:val="001F423D"/>
    <w:rsid w:val="00230592"/>
    <w:rsid w:val="00241492"/>
    <w:rsid w:val="00243931"/>
    <w:rsid w:val="00260686"/>
    <w:rsid w:val="002810D2"/>
    <w:rsid w:val="00286700"/>
    <w:rsid w:val="00294C06"/>
    <w:rsid w:val="002A05FC"/>
    <w:rsid w:val="002E3073"/>
    <w:rsid w:val="002E5343"/>
    <w:rsid w:val="002E7BE5"/>
    <w:rsid w:val="002F3109"/>
    <w:rsid w:val="00320CEC"/>
    <w:rsid w:val="0032303A"/>
    <w:rsid w:val="00325385"/>
    <w:rsid w:val="00331AC0"/>
    <w:rsid w:val="00354070"/>
    <w:rsid w:val="003652EE"/>
    <w:rsid w:val="003826F1"/>
    <w:rsid w:val="003844A7"/>
    <w:rsid w:val="0039720C"/>
    <w:rsid w:val="003B05B9"/>
    <w:rsid w:val="003B2FB6"/>
    <w:rsid w:val="003B4184"/>
    <w:rsid w:val="003B70BD"/>
    <w:rsid w:val="003C242E"/>
    <w:rsid w:val="003D38D1"/>
    <w:rsid w:val="00401DD7"/>
    <w:rsid w:val="00403842"/>
    <w:rsid w:val="00411336"/>
    <w:rsid w:val="00420A86"/>
    <w:rsid w:val="00441FF0"/>
    <w:rsid w:val="00461F70"/>
    <w:rsid w:val="004751E2"/>
    <w:rsid w:val="00483A69"/>
    <w:rsid w:val="00485022"/>
    <w:rsid w:val="00486309"/>
    <w:rsid w:val="0049361A"/>
    <w:rsid w:val="004948D4"/>
    <w:rsid w:val="004A12E0"/>
    <w:rsid w:val="004B0B24"/>
    <w:rsid w:val="004B30FC"/>
    <w:rsid w:val="004B7669"/>
    <w:rsid w:val="004C2017"/>
    <w:rsid w:val="00534679"/>
    <w:rsid w:val="0054781E"/>
    <w:rsid w:val="00553AFC"/>
    <w:rsid w:val="00560F3D"/>
    <w:rsid w:val="00570D9F"/>
    <w:rsid w:val="005D5EFD"/>
    <w:rsid w:val="005E0DA2"/>
    <w:rsid w:val="005E2141"/>
    <w:rsid w:val="005F3335"/>
    <w:rsid w:val="006022A1"/>
    <w:rsid w:val="00614852"/>
    <w:rsid w:val="006263A8"/>
    <w:rsid w:val="00647B57"/>
    <w:rsid w:val="00657ACD"/>
    <w:rsid w:val="00661A28"/>
    <w:rsid w:val="00662A2C"/>
    <w:rsid w:val="006751EF"/>
    <w:rsid w:val="00676A3A"/>
    <w:rsid w:val="00680144"/>
    <w:rsid w:val="00693CF1"/>
    <w:rsid w:val="006C2C63"/>
    <w:rsid w:val="006E2B97"/>
    <w:rsid w:val="0070571A"/>
    <w:rsid w:val="007117A3"/>
    <w:rsid w:val="00726046"/>
    <w:rsid w:val="00752BB1"/>
    <w:rsid w:val="0075428D"/>
    <w:rsid w:val="00756E7C"/>
    <w:rsid w:val="007626C3"/>
    <w:rsid w:val="007A43BB"/>
    <w:rsid w:val="007C43A9"/>
    <w:rsid w:val="007C4434"/>
    <w:rsid w:val="00802D4F"/>
    <w:rsid w:val="00811BD3"/>
    <w:rsid w:val="00821DC5"/>
    <w:rsid w:val="00837063"/>
    <w:rsid w:val="008411F5"/>
    <w:rsid w:val="008420AC"/>
    <w:rsid w:val="008471FB"/>
    <w:rsid w:val="00855A83"/>
    <w:rsid w:val="00865BB0"/>
    <w:rsid w:val="00886427"/>
    <w:rsid w:val="00890922"/>
    <w:rsid w:val="00896E56"/>
    <w:rsid w:val="008B6730"/>
    <w:rsid w:val="008C19DE"/>
    <w:rsid w:val="008D618E"/>
    <w:rsid w:val="008E42C9"/>
    <w:rsid w:val="00907764"/>
    <w:rsid w:val="00917522"/>
    <w:rsid w:val="00920AFC"/>
    <w:rsid w:val="00932F5D"/>
    <w:rsid w:val="00940795"/>
    <w:rsid w:val="0096535C"/>
    <w:rsid w:val="009807D3"/>
    <w:rsid w:val="009838D2"/>
    <w:rsid w:val="009910B6"/>
    <w:rsid w:val="009C3BCC"/>
    <w:rsid w:val="009D505C"/>
    <w:rsid w:val="009E12AD"/>
    <w:rsid w:val="00A00297"/>
    <w:rsid w:val="00A01737"/>
    <w:rsid w:val="00A0246F"/>
    <w:rsid w:val="00A0304C"/>
    <w:rsid w:val="00A06633"/>
    <w:rsid w:val="00A07699"/>
    <w:rsid w:val="00A1344E"/>
    <w:rsid w:val="00A15971"/>
    <w:rsid w:val="00A261DC"/>
    <w:rsid w:val="00A364C6"/>
    <w:rsid w:val="00A53909"/>
    <w:rsid w:val="00A73E87"/>
    <w:rsid w:val="00A819E2"/>
    <w:rsid w:val="00A9393A"/>
    <w:rsid w:val="00AB18DA"/>
    <w:rsid w:val="00AB3880"/>
    <w:rsid w:val="00B02A74"/>
    <w:rsid w:val="00B103FF"/>
    <w:rsid w:val="00B13661"/>
    <w:rsid w:val="00B34F4A"/>
    <w:rsid w:val="00B514BE"/>
    <w:rsid w:val="00B56271"/>
    <w:rsid w:val="00B75D58"/>
    <w:rsid w:val="00B8449A"/>
    <w:rsid w:val="00B97E74"/>
    <w:rsid w:val="00BC51AA"/>
    <w:rsid w:val="00BF53C1"/>
    <w:rsid w:val="00C72836"/>
    <w:rsid w:val="00C777C4"/>
    <w:rsid w:val="00C91564"/>
    <w:rsid w:val="00CA3973"/>
    <w:rsid w:val="00CC7366"/>
    <w:rsid w:val="00CE083F"/>
    <w:rsid w:val="00CF7670"/>
    <w:rsid w:val="00D04AE6"/>
    <w:rsid w:val="00D054DB"/>
    <w:rsid w:val="00D12AB2"/>
    <w:rsid w:val="00D17DE7"/>
    <w:rsid w:val="00D301B4"/>
    <w:rsid w:val="00D41AB3"/>
    <w:rsid w:val="00D433EA"/>
    <w:rsid w:val="00D60690"/>
    <w:rsid w:val="00D72EB1"/>
    <w:rsid w:val="00D75539"/>
    <w:rsid w:val="00D765BF"/>
    <w:rsid w:val="00D90EA5"/>
    <w:rsid w:val="00D92D12"/>
    <w:rsid w:val="00D967BB"/>
    <w:rsid w:val="00DB42AE"/>
    <w:rsid w:val="00DC473C"/>
    <w:rsid w:val="00DE5550"/>
    <w:rsid w:val="00DF3B25"/>
    <w:rsid w:val="00E15D00"/>
    <w:rsid w:val="00E15FA1"/>
    <w:rsid w:val="00E219C1"/>
    <w:rsid w:val="00E345A1"/>
    <w:rsid w:val="00E41AE1"/>
    <w:rsid w:val="00E53070"/>
    <w:rsid w:val="00E5416C"/>
    <w:rsid w:val="00E72DB9"/>
    <w:rsid w:val="00E86DE7"/>
    <w:rsid w:val="00E9780B"/>
    <w:rsid w:val="00EA4374"/>
    <w:rsid w:val="00EA693D"/>
    <w:rsid w:val="00EA7FE9"/>
    <w:rsid w:val="00EB0D51"/>
    <w:rsid w:val="00EB4798"/>
    <w:rsid w:val="00EC41DD"/>
    <w:rsid w:val="00ED1C9D"/>
    <w:rsid w:val="00F004D4"/>
    <w:rsid w:val="00F03DA6"/>
    <w:rsid w:val="00F22EB3"/>
    <w:rsid w:val="00F24533"/>
    <w:rsid w:val="00F356F9"/>
    <w:rsid w:val="00F45C54"/>
    <w:rsid w:val="00F61FFE"/>
    <w:rsid w:val="00F7713C"/>
    <w:rsid w:val="00F8275C"/>
    <w:rsid w:val="00F94A83"/>
    <w:rsid w:val="00FA066E"/>
    <w:rsid w:val="00FA08F7"/>
    <w:rsid w:val="00FB6811"/>
    <w:rsid w:val="00FC062E"/>
    <w:rsid w:val="00FC1F9B"/>
    <w:rsid w:val="00FC5E4D"/>
    <w:rsid w:val="00FC6BC1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59811400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styleId="Nevyeenzmnka">
    <w:name w:val="Unresolved Mention"/>
    <w:uiPriority w:val="99"/>
    <w:semiHidden/>
    <w:unhideWhenUsed/>
    <w:rsid w:val="008E4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[n&#225;zev" TargetMode="External"/><Relationship Id="rId26" Type="http://schemas.openxmlformats.org/officeDocument/2006/relationships/hyperlink" Target="https://www.youtube.com/watch?v=l40122qL0gE&amp;ab_channel=Shopsy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deviantony/docker-elk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cs.wordpress.org/plugins/elasticpre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n-J9438Mv-s&amp;ab_channel=Pureinfotech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10up/wp-local-docker-v2" TargetMode="External"/><Relationship Id="rId28" Type="http://schemas.openxmlformats.org/officeDocument/2006/relationships/hyperlink" Target="https://github.com/soumilshah1995/elasticsearchquerygenerator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ocs.docker.com/samples/wordpress/" TargetMode="External"/><Relationship Id="rId27" Type="http://schemas.openxmlformats.org/officeDocument/2006/relationships/hyperlink" Target="https://www.youtube.com/watch?v=C-JKcMM6IXE&amp;t=471s&amp;ab_channel=soumilshah1995" TargetMode="External"/><Relationship Id="rId30" Type="http://schemas.openxmlformats.org/officeDocument/2006/relationships/hyperlink" Target="https://stackoverflow.com/questions/9922562/how-to-resolve-curl-error-7-couldnt-connect-to-host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376</TotalTime>
  <Pages>20</Pages>
  <Words>2944</Words>
  <Characters>17376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20280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Ondrej</cp:lastModifiedBy>
  <cp:revision>6</cp:revision>
  <cp:lastPrinted>2022-01-11T07:56:00Z</cp:lastPrinted>
  <dcterms:created xsi:type="dcterms:W3CDTF">2022-01-10T20:07:00Z</dcterms:created>
  <dcterms:modified xsi:type="dcterms:W3CDTF">2022-01-11T14:06:00Z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